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AC56C" w14:textId="0398178A" w:rsidR="00293A1F" w:rsidRDefault="00312612" w:rsidP="00152494">
      <w:pPr>
        <w:pStyle w:val="a3"/>
      </w:pPr>
      <w:r>
        <w:rPr>
          <w:rFonts w:hint="eastAsia"/>
        </w:rPr>
        <w:t>日志设计</w:t>
      </w:r>
      <w:r w:rsidR="00293A1F">
        <w:rPr>
          <w:rFonts w:hint="eastAsia"/>
        </w:rPr>
        <w:t>说明</w:t>
      </w:r>
    </w:p>
    <w:p w14:paraId="46034620" w14:textId="7CF1D9C3" w:rsidR="00735680" w:rsidRPr="00F9161A" w:rsidRDefault="00293A1F" w:rsidP="00152494">
      <w:pPr>
        <w:ind w:firstLineChars="150" w:firstLine="360"/>
      </w:pPr>
      <w:r>
        <w:rPr>
          <w:rFonts w:hint="eastAsia"/>
        </w:rPr>
        <w:t>本文档描述</w:t>
      </w:r>
      <w:r w:rsidR="004B175D">
        <w:rPr>
          <w:rFonts w:hint="eastAsia"/>
        </w:rPr>
        <w:t>日志文件设计方案</w:t>
      </w:r>
      <w:r w:rsidR="006B5EA4">
        <w:rPr>
          <w:rFonts w:hint="eastAsia"/>
        </w:rPr>
        <w:t>，包括</w:t>
      </w:r>
      <w:r w:rsidR="004B175D">
        <w:rPr>
          <w:rFonts w:hint="eastAsia"/>
        </w:rPr>
        <w:t>日志格式</w:t>
      </w:r>
      <w:r w:rsidR="004D34AC">
        <w:rPr>
          <w:rFonts w:hint="eastAsia"/>
        </w:rPr>
        <w:t>、</w:t>
      </w:r>
      <w:r w:rsidR="004B175D">
        <w:rPr>
          <w:rFonts w:hint="eastAsia"/>
        </w:rPr>
        <w:t>日志级别和</w:t>
      </w:r>
      <w:r w:rsidR="006A22C9">
        <w:rPr>
          <w:rFonts w:hint="eastAsia"/>
        </w:rPr>
        <w:t>日志使用流程</w:t>
      </w:r>
      <w:r w:rsidR="006B5EA4">
        <w:rPr>
          <w:rFonts w:hint="eastAsia"/>
        </w:rPr>
        <w:t>。</w:t>
      </w:r>
    </w:p>
    <w:p w14:paraId="6B43C14C" w14:textId="1BF7F53D" w:rsidR="009545C1" w:rsidRDefault="00BE7850" w:rsidP="009545C1">
      <w:pPr>
        <w:pStyle w:val="1"/>
        <w:spacing w:before="312"/>
      </w:pPr>
      <w:r>
        <w:rPr>
          <w:rFonts w:hint="eastAsia"/>
        </w:rPr>
        <w:t>日志格式</w:t>
      </w:r>
    </w:p>
    <w:p w14:paraId="431AB940" w14:textId="49805DCB" w:rsidR="00143DBC" w:rsidRDefault="00143DBC" w:rsidP="00143DBC">
      <w:pPr>
        <w:ind w:firstLineChars="200" w:firstLine="480"/>
      </w:pPr>
      <w:r>
        <w:rPr>
          <w:rFonts w:hint="eastAsia"/>
        </w:rPr>
        <w:t>默认日志格式如下：</w:t>
      </w:r>
    </w:p>
    <w:p w14:paraId="5C9B1926" w14:textId="2557B52C" w:rsidR="00143DBC" w:rsidRDefault="004D0F16" w:rsidP="00212131">
      <w:pPr>
        <w:ind w:firstLineChars="400" w:firstLine="960"/>
      </w:pPr>
      <w:r w:rsidRPr="00BC10F8">
        <w:t>[</w:t>
      </w:r>
      <w:r w:rsidRPr="00BC10F8">
        <w:rPr>
          <w:rFonts w:hint="eastAsia"/>
        </w:rPr>
        <w:t>年</w:t>
      </w:r>
      <w:r w:rsidR="00143DBC" w:rsidRPr="00BC10F8">
        <w:t>-</w:t>
      </w:r>
      <w:r w:rsidRPr="00BC10F8">
        <w:rPr>
          <w:rFonts w:hint="eastAsia"/>
        </w:rPr>
        <w:t>月</w:t>
      </w:r>
      <w:r w:rsidRPr="00BC10F8">
        <w:t>-</w:t>
      </w:r>
      <w:r w:rsidRPr="00BC10F8">
        <w:rPr>
          <w:rFonts w:hint="eastAsia"/>
        </w:rPr>
        <w:t>日</w:t>
      </w:r>
      <w:r w:rsidR="00BC10F8">
        <w:t xml:space="preserve"> </w:t>
      </w:r>
      <w:r w:rsidR="00BC10F8">
        <w:rPr>
          <w:rFonts w:hint="eastAsia"/>
        </w:rPr>
        <w:t>时</w:t>
      </w:r>
      <w:r w:rsidR="00BC10F8">
        <w:t>:</w:t>
      </w:r>
      <w:r w:rsidR="00BC10F8">
        <w:rPr>
          <w:rFonts w:hint="eastAsia"/>
        </w:rPr>
        <w:t>分</w:t>
      </w:r>
      <w:r w:rsidR="00BC10F8">
        <w:t>:</w:t>
      </w:r>
      <w:r w:rsidR="00BC10F8">
        <w:rPr>
          <w:rFonts w:hint="eastAsia"/>
        </w:rPr>
        <w:t>秒</w:t>
      </w:r>
      <w:r w:rsidR="00BC10F8">
        <w:t>.</w:t>
      </w:r>
      <w:proofErr w:type="gramStart"/>
      <w:r w:rsidR="00BC10F8">
        <w:rPr>
          <w:rFonts w:hint="eastAsia"/>
        </w:rPr>
        <w:t>毫秒</w:t>
      </w:r>
      <w:r w:rsidR="00A53027">
        <w:t>]</w:t>
      </w:r>
      <w:proofErr w:type="gramEnd"/>
      <w:r w:rsidR="00A53027">
        <w:t xml:space="preserve"> [</w:t>
      </w:r>
      <w:r w:rsidR="00A53027">
        <w:rPr>
          <w:rFonts w:hint="eastAsia"/>
        </w:rPr>
        <w:t>日志名称</w:t>
      </w:r>
      <w:r w:rsidR="00BC10F8">
        <w:t>] [</w:t>
      </w:r>
      <w:r w:rsidR="00BC10F8">
        <w:rPr>
          <w:rFonts w:hint="eastAsia"/>
        </w:rPr>
        <w:t>日志级别</w:t>
      </w:r>
      <w:r w:rsidR="00BC10F8">
        <w:t xml:space="preserve">] </w:t>
      </w:r>
      <w:r w:rsidR="00BC10F8">
        <w:rPr>
          <w:rFonts w:hint="eastAsia"/>
        </w:rPr>
        <w:t>日志内容</w:t>
      </w:r>
    </w:p>
    <w:p w14:paraId="2363F22A" w14:textId="535F10C5" w:rsidR="001047CB" w:rsidRDefault="001047CB" w:rsidP="001047CB">
      <w:pPr>
        <w:ind w:firstLineChars="200" w:firstLine="480"/>
      </w:pPr>
      <w:r>
        <w:rPr>
          <w:rFonts w:hint="eastAsia"/>
        </w:rPr>
        <w:t>示例：</w:t>
      </w:r>
    </w:p>
    <w:p w14:paraId="7BF8AE36" w14:textId="018E8B61" w:rsidR="00B10BEC" w:rsidRPr="00F103D8" w:rsidRDefault="00402B5A" w:rsidP="00AB6230">
      <w:pPr>
        <w:ind w:firstLineChars="400" w:firstLine="960"/>
      </w:pPr>
      <w:r>
        <w:t>[2020-03-10 16:54:28.905] [</w:t>
      </w:r>
      <w:proofErr w:type="spellStart"/>
      <w:r>
        <w:rPr>
          <w:rFonts w:hint="eastAsia"/>
        </w:rPr>
        <w:t>dds</w:t>
      </w:r>
      <w:proofErr w:type="spellEnd"/>
      <w:r w:rsidR="00392923" w:rsidRPr="00392923">
        <w:t>] [info] [0.000000] Reset Image success.</w:t>
      </w:r>
    </w:p>
    <w:p w14:paraId="3D8914CF" w14:textId="115421CF" w:rsidR="00E70591" w:rsidRDefault="00BE7850" w:rsidP="00E70591">
      <w:pPr>
        <w:pStyle w:val="1"/>
        <w:spacing w:before="312"/>
        <w:ind w:left="431" w:hanging="431"/>
      </w:pPr>
      <w:r>
        <w:rPr>
          <w:rFonts w:hint="eastAsia"/>
        </w:rPr>
        <w:t>日志级别</w:t>
      </w:r>
    </w:p>
    <w:p w14:paraId="2A08C8F8" w14:textId="1B245AD4" w:rsidR="00E70591" w:rsidRDefault="00152C99" w:rsidP="00152C99">
      <w:pPr>
        <w:ind w:firstLineChars="200" w:firstLine="480"/>
      </w:pPr>
      <w:r>
        <w:rPr>
          <w:rFonts w:hint="eastAsia"/>
        </w:rPr>
        <w:t>日志分为六个级别，具体说明</w:t>
      </w:r>
      <w:r w:rsidR="00445BEF">
        <w:rPr>
          <w:rFonts w:hint="eastAsia"/>
        </w:rPr>
        <w:t>如下表所示</w:t>
      </w:r>
      <w:r w:rsidR="00A150E3">
        <w:rPr>
          <w:rFonts w:hint="eastAsia"/>
        </w:rPr>
        <w:t>。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2914"/>
      </w:tblGrid>
      <w:tr w:rsidR="0070373B" w14:paraId="40BC4E95" w14:textId="77777777" w:rsidTr="0070373B">
        <w:tc>
          <w:tcPr>
            <w:tcW w:w="1696" w:type="dxa"/>
            <w:vAlign w:val="center"/>
          </w:tcPr>
          <w:p w14:paraId="0FA18DCB" w14:textId="1FB64164" w:rsidR="0070373B" w:rsidRPr="0070373B" w:rsidRDefault="0070373B" w:rsidP="0070373B">
            <w:pPr>
              <w:jc w:val="center"/>
              <w:rPr>
                <w:b/>
                <w:bCs/>
              </w:rPr>
            </w:pPr>
            <w:r w:rsidRPr="0070373B"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1701" w:type="dxa"/>
          </w:tcPr>
          <w:p w14:paraId="43C95380" w14:textId="2DF76874" w:rsidR="0070373B" w:rsidRPr="0070373B" w:rsidRDefault="0070373B" w:rsidP="0070373B">
            <w:pPr>
              <w:jc w:val="center"/>
              <w:rPr>
                <w:b/>
                <w:bCs/>
              </w:rPr>
            </w:pPr>
            <w:proofErr w:type="gramStart"/>
            <w:r w:rsidRPr="0070373B">
              <w:rPr>
                <w:rFonts w:hint="eastAsia"/>
                <w:b/>
                <w:bCs/>
              </w:rPr>
              <w:t>对应值</w:t>
            </w:r>
            <w:proofErr w:type="gramEnd"/>
          </w:p>
        </w:tc>
        <w:tc>
          <w:tcPr>
            <w:tcW w:w="1985" w:type="dxa"/>
            <w:vAlign w:val="center"/>
          </w:tcPr>
          <w:p w14:paraId="1D953C87" w14:textId="076EFCCA" w:rsidR="0070373B" w:rsidRPr="0070373B" w:rsidRDefault="0070373B" w:rsidP="0070373B">
            <w:pPr>
              <w:jc w:val="center"/>
              <w:rPr>
                <w:b/>
                <w:bCs/>
              </w:rPr>
            </w:pPr>
            <w:r w:rsidRPr="0070373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914" w:type="dxa"/>
            <w:vAlign w:val="center"/>
          </w:tcPr>
          <w:p w14:paraId="013FD785" w14:textId="47E49245" w:rsidR="0070373B" w:rsidRPr="0070373B" w:rsidRDefault="0070373B" w:rsidP="0070373B">
            <w:pPr>
              <w:jc w:val="center"/>
              <w:rPr>
                <w:b/>
                <w:bCs/>
              </w:rPr>
            </w:pPr>
            <w:r w:rsidRPr="0070373B">
              <w:rPr>
                <w:rFonts w:hint="eastAsia"/>
                <w:b/>
                <w:bCs/>
              </w:rPr>
              <w:t>备注</w:t>
            </w:r>
          </w:p>
        </w:tc>
      </w:tr>
      <w:tr w:rsidR="0070373B" w14:paraId="55BC24EF" w14:textId="77777777" w:rsidTr="0070373B">
        <w:tc>
          <w:tcPr>
            <w:tcW w:w="1696" w:type="dxa"/>
            <w:vAlign w:val="center"/>
          </w:tcPr>
          <w:p w14:paraId="543F43FD" w14:textId="26CC4672" w:rsidR="0070373B" w:rsidRDefault="0070373B" w:rsidP="0070373B">
            <w:pPr>
              <w:jc w:val="center"/>
            </w:pPr>
            <w:r>
              <w:rPr>
                <w:rFonts w:hint="eastAsia"/>
              </w:rPr>
              <w:t>t</w:t>
            </w:r>
            <w:r>
              <w:t>race</w:t>
            </w:r>
          </w:p>
        </w:tc>
        <w:tc>
          <w:tcPr>
            <w:tcW w:w="1701" w:type="dxa"/>
          </w:tcPr>
          <w:p w14:paraId="1A20122C" w14:textId="05B7540A" w:rsidR="0070373B" w:rsidRDefault="0070373B" w:rsidP="007037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14:paraId="5B65E844" w14:textId="651FC831" w:rsidR="0070373B" w:rsidRDefault="0070373B" w:rsidP="0070373B">
            <w:pPr>
              <w:jc w:val="center"/>
            </w:pPr>
            <w:r>
              <w:rPr>
                <w:rFonts w:hint="eastAsia"/>
              </w:rPr>
              <w:t>跟踪</w:t>
            </w:r>
          </w:p>
        </w:tc>
        <w:tc>
          <w:tcPr>
            <w:tcW w:w="2914" w:type="dxa"/>
            <w:vAlign w:val="center"/>
          </w:tcPr>
          <w:p w14:paraId="6F8C6113" w14:textId="0F4FE15C" w:rsidR="0070373B" w:rsidRDefault="0070373B" w:rsidP="0070373B">
            <w:pPr>
              <w:jc w:val="left"/>
            </w:pPr>
            <w:r>
              <w:rPr>
                <w:rFonts w:hint="eastAsia"/>
              </w:rPr>
              <w:t>输出所有信息</w:t>
            </w:r>
          </w:p>
        </w:tc>
      </w:tr>
      <w:tr w:rsidR="0070373B" w14:paraId="2A9EC7EB" w14:textId="77777777" w:rsidTr="0070373B">
        <w:tc>
          <w:tcPr>
            <w:tcW w:w="1696" w:type="dxa"/>
            <w:vAlign w:val="center"/>
          </w:tcPr>
          <w:p w14:paraId="620339CC" w14:textId="06854CEF" w:rsidR="0070373B" w:rsidRDefault="0070373B" w:rsidP="0070373B">
            <w:pPr>
              <w:jc w:val="center"/>
            </w:pPr>
            <w:r w:rsidRPr="00AD1501">
              <w:t>debug</w:t>
            </w:r>
          </w:p>
        </w:tc>
        <w:tc>
          <w:tcPr>
            <w:tcW w:w="1701" w:type="dxa"/>
          </w:tcPr>
          <w:p w14:paraId="30CD37BA" w14:textId="42E51D61" w:rsidR="0070373B" w:rsidRDefault="0070373B" w:rsidP="007037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4BDFB4A2" w14:textId="6AA4E0B0" w:rsidR="0070373B" w:rsidRDefault="0070373B" w:rsidP="0070373B">
            <w:pPr>
              <w:jc w:val="center"/>
            </w:pPr>
            <w:r>
              <w:rPr>
                <w:rFonts w:hint="eastAsia"/>
              </w:rPr>
              <w:t>调试</w:t>
            </w:r>
          </w:p>
        </w:tc>
        <w:tc>
          <w:tcPr>
            <w:tcW w:w="2914" w:type="dxa"/>
            <w:vAlign w:val="center"/>
          </w:tcPr>
          <w:p w14:paraId="6021916D" w14:textId="524CA098" w:rsidR="0070373B" w:rsidRDefault="0070373B" w:rsidP="0070373B">
            <w:pPr>
              <w:jc w:val="left"/>
            </w:pPr>
            <w:r>
              <w:rPr>
                <w:rFonts w:hint="eastAsia"/>
              </w:rPr>
              <w:t>输出调试信息</w:t>
            </w:r>
          </w:p>
        </w:tc>
      </w:tr>
      <w:tr w:rsidR="0070373B" w14:paraId="0937504B" w14:textId="77777777" w:rsidTr="0070373B">
        <w:tc>
          <w:tcPr>
            <w:tcW w:w="1696" w:type="dxa"/>
            <w:vAlign w:val="center"/>
          </w:tcPr>
          <w:p w14:paraId="3EEDBA42" w14:textId="60B9CD32" w:rsidR="0070373B" w:rsidRDefault="0070373B" w:rsidP="0070373B">
            <w:pPr>
              <w:jc w:val="center"/>
            </w:pPr>
            <w:r w:rsidRPr="00AD1501">
              <w:t>info</w:t>
            </w:r>
          </w:p>
        </w:tc>
        <w:tc>
          <w:tcPr>
            <w:tcW w:w="1701" w:type="dxa"/>
          </w:tcPr>
          <w:p w14:paraId="410F5D88" w14:textId="5301D92B" w:rsidR="0070373B" w:rsidRDefault="0070373B" w:rsidP="007037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0583F5F0" w14:textId="08F536F1" w:rsidR="0070373B" w:rsidRDefault="0070373B" w:rsidP="0070373B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2914" w:type="dxa"/>
            <w:vAlign w:val="center"/>
          </w:tcPr>
          <w:p w14:paraId="327EAF43" w14:textId="424979BE" w:rsidR="0070373B" w:rsidRDefault="0070373B" w:rsidP="0070373B">
            <w:pPr>
              <w:jc w:val="left"/>
            </w:pPr>
            <w:r>
              <w:rPr>
                <w:rFonts w:hint="eastAsia"/>
              </w:rPr>
              <w:t>输出关键事件信息</w:t>
            </w:r>
          </w:p>
        </w:tc>
      </w:tr>
      <w:tr w:rsidR="0070373B" w14:paraId="5E76C724" w14:textId="77777777" w:rsidTr="0070373B">
        <w:tc>
          <w:tcPr>
            <w:tcW w:w="1696" w:type="dxa"/>
            <w:vAlign w:val="center"/>
          </w:tcPr>
          <w:p w14:paraId="130FB21B" w14:textId="17D03EB9" w:rsidR="0070373B" w:rsidRDefault="0070373B" w:rsidP="0070373B">
            <w:pPr>
              <w:jc w:val="center"/>
            </w:pPr>
            <w:r w:rsidRPr="00AD1501">
              <w:t>warn</w:t>
            </w:r>
          </w:p>
        </w:tc>
        <w:tc>
          <w:tcPr>
            <w:tcW w:w="1701" w:type="dxa"/>
          </w:tcPr>
          <w:p w14:paraId="5C306FA7" w14:textId="2B030ABD" w:rsidR="0070373B" w:rsidRDefault="0070373B" w:rsidP="007037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49383C33" w14:textId="2EBFABBC" w:rsidR="0070373B" w:rsidRDefault="0070373B" w:rsidP="0070373B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2914" w:type="dxa"/>
            <w:vAlign w:val="center"/>
          </w:tcPr>
          <w:p w14:paraId="0D6A44E6" w14:textId="0A2C122F" w:rsidR="0070373B" w:rsidRDefault="0070373B" w:rsidP="0070373B">
            <w:pPr>
              <w:jc w:val="left"/>
            </w:pPr>
            <w:r>
              <w:rPr>
                <w:rFonts w:hint="eastAsia"/>
              </w:rPr>
              <w:t>输出警告信息</w:t>
            </w:r>
          </w:p>
        </w:tc>
      </w:tr>
      <w:tr w:rsidR="0070373B" w14:paraId="01ECCE64" w14:textId="77777777" w:rsidTr="0070373B">
        <w:tc>
          <w:tcPr>
            <w:tcW w:w="1696" w:type="dxa"/>
            <w:vAlign w:val="center"/>
          </w:tcPr>
          <w:p w14:paraId="373E24A9" w14:textId="57C2421B" w:rsidR="0070373B" w:rsidRDefault="0070373B" w:rsidP="0070373B">
            <w:pPr>
              <w:jc w:val="center"/>
            </w:pPr>
            <w:r w:rsidRPr="00AD1501">
              <w:t>err</w:t>
            </w:r>
          </w:p>
        </w:tc>
        <w:tc>
          <w:tcPr>
            <w:tcW w:w="1701" w:type="dxa"/>
          </w:tcPr>
          <w:p w14:paraId="661140A2" w14:textId="526EE604" w:rsidR="0070373B" w:rsidRDefault="0070373B" w:rsidP="007037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3EE96D81" w14:textId="037B09FD" w:rsidR="0070373B" w:rsidRDefault="0070373B" w:rsidP="0070373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2914" w:type="dxa"/>
            <w:vAlign w:val="center"/>
          </w:tcPr>
          <w:p w14:paraId="1C1AC1DC" w14:textId="223ADCEB" w:rsidR="0070373B" w:rsidRDefault="0070373B" w:rsidP="0070373B">
            <w:pPr>
              <w:jc w:val="left"/>
            </w:pPr>
            <w:r>
              <w:rPr>
                <w:rFonts w:hint="eastAsia"/>
              </w:rPr>
              <w:t>输出错误信息</w:t>
            </w:r>
          </w:p>
        </w:tc>
      </w:tr>
      <w:tr w:rsidR="0070373B" w14:paraId="009AEE82" w14:textId="77777777" w:rsidTr="0070373B">
        <w:tc>
          <w:tcPr>
            <w:tcW w:w="1696" w:type="dxa"/>
            <w:vAlign w:val="center"/>
          </w:tcPr>
          <w:p w14:paraId="1622F9BC" w14:textId="4739EB14" w:rsidR="0070373B" w:rsidRDefault="0070373B" w:rsidP="0070373B">
            <w:pPr>
              <w:jc w:val="center"/>
            </w:pPr>
            <w:r w:rsidRPr="00AD1501">
              <w:t>critical</w:t>
            </w:r>
          </w:p>
        </w:tc>
        <w:tc>
          <w:tcPr>
            <w:tcW w:w="1701" w:type="dxa"/>
          </w:tcPr>
          <w:p w14:paraId="56D3524D" w14:textId="13FC3197" w:rsidR="0070373B" w:rsidRDefault="0070373B" w:rsidP="007037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040925E0" w14:textId="4D0720BB" w:rsidR="0070373B" w:rsidRDefault="0070373B" w:rsidP="0070373B">
            <w:pPr>
              <w:jc w:val="center"/>
            </w:pPr>
            <w:r>
              <w:rPr>
                <w:rFonts w:hint="eastAsia"/>
              </w:rPr>
              <w:t>严重错误</w:t>
            </w:r>
          </w:p>
        </w:tc>
        <w:tc>
          <w:tcPr>
            <w:tcW w:w="2914" w:type="dxa"/>
            <w:vAlign w:val="center"/>
          </w:tcPr>
          <w:p w14:paraId="6DFEA3F1" w14:textId="257F8C96" w:rsidR="0070373B" w:rsidRDefault="0070373B" w:rsidP="0070373B">
            <w:pPr>
              <w:jc w:val="left"/>
            </w:pPr>
            <w:r>
              <w:rPr>
                <w:rFonts w:hint="eastAsia"/>
              </w:rPr>
              <w:t>输出严重错误信息</w:t>
            </w:r>
          </w:p>
        </w:tc>
      </w:tr>
    </w:tbl>
    <w:p w14:paraId="020B4DCC" w14:textId="5EA4D189" w:rsidR="00870C98" w:rsidRDefault="00746A5F" w:rsidP="00870C98">
      <w:pPr>
        <w:pStyle w:val="1"/>
        <w:spacing w:before="312"/>
      </w:pPr>
      <w:r>
        <w:rPr>
          <w:rFonts w:hint="eastAsia"/>
        </w:rPr>
        <w:t>需记录日志的信息</w:t>
      </w:r>
    </w:p>
    <w:p w14:paraId="0AF67598" w14:textId="1FD7FC52" w:rsidR="0006739D" w:rsidRDefault="00746A5F" w:rsidP="00152C99">
      <w:pPr>
        <w:ind w:firstLineChars="200" w:firstLine="480"/>
      </w:pPr>
      <w:r>
        <w:rPr>
          <w:rFonts w:hint="eastAsia"/>
        </w:rPr>
        <w:t>需记录</w:t>
      </w:r>
      <w:r w:rsidR="005F5A44">
        <w:rPr>
          <w:rFonts w:hint="eastAsia"/>
        </w:rPr>
        <w:t>日志</w:t>
      </w:r>
      <w:r>
        <w:rPr>
          <w:rFonts w:hint="eastAsia"/>
        </w:rPr>
        <w:t>的信息如下所示。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287CC1" w14:paraId="657FC95B" w14:textId="77777777" w:rsidTr="00741305">
        <w:tc>
          <w:tcPr>
            <w:tcW w:w="1555" w:type="dxa"/>
            <w:vAlign w:val="center"/>
          </w:tcPr>
          <w:p w14:paraId="24CAF655" w14:textId="4684375F" w:rsidR="00287CC1" w:rsidRPr="00151E1D" w:rsidRDefault="00287CC1" w:rsidP="00287CC1">
            <w:pPr>
              <w:jc w:val="center"/>
              <w:rPr>
                <w:b/>
                <w:bCs/>
              </w:rPr>
            </w:pPr>
            <w:r w:rsidRPr="00151E1D"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2551" w:type="dxa"/>
            <w:vAlign w:val="center"/>
          </w:tcPr>
          <w:p w14:paraId="1958F099" w14:textId="6FB91C51" w:rsidR="00287CC1" w:rsidRPr="00151E1D" w:rsidRDefault="00287CC1" w:rsidP="00287CC1">
            <w:pPr>
              <w:jc w:val="center"/>
              <w:rPr>
                <w:b/>
                <w:bCs/>
              </w:rPr>
            </w:pPr>
            <w:r w:rsidRPr="00151E1D">
              <w:rPr>
                <w:rFonts w:hint="eastAsia"/>
                <w:b/>
                <w:bCs/>
              </w:rPr>
              <w:t>使用场景</w:t>
            </w:r>
          </w:p>
        </w:tc>
        <w:tc>
          <w:tcPr>
            <w:tcW w:w="4190" w:type="dxa"/>
            <w:vAlign w:val="center"/>
          </w:tcPr>
          <w:p w14:paraId="0412EFA2" w14:textId="35538065" w:rsidR="00287CC1" w:rsidRPr="00151E1D" w:rsidRDefault="00DD2F90" w:rsidP="00287CC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需要记录的</w:t>
            </w:r>
            <w:r w:rsidR="00287CC1" w:rsidRPr="00151E1D">
              <w:rPr>
                <w:rFonts w:hint="eastAsia"/>
                <w:b/>
                <w:bCs/>
              </w:rPr>
              <w:t>典型信息</w:t>
            </w:r>
          </w:p>
        </w:tc>
      </w:tr>
      <w:tr w:rsidR="00942B18" w14:paraId="3E7B25B8" w14:textId="77777777" w:rsidTr="009B4501">
        <w:trPr>
          <w:trHeight w:val="512"/>
        </w:trPr>
        <w:tc>
          <w:tcPr>
            <w:tcW w:w="1555" w:type="dxa"/>
            <w:vAlign w:val="center"/>
          </w:tcPr>
          <w:p w14:paraId="725C880A" w14:textId="260B66BF" w:rsidR="00942B18" w:rsidRDefault="00942B18" w:rsidP="00287CC1">
            <w:pPr>
              <w:jc w:val="center"/>
            </w:pPr>
            <w:r>
              <w:rPr>
                <w:rFonts w:hint="eastAsia"/>
              </w:rPr>
              <w:t>t</w:t>
            </w:r>
            <w:r>
              <w:t>race</w:t>
            </w:r>
          </w:p>
        </w:tc>
        <w:tc>
          <w:tcPr>
            <w:tcW w:w="2551" w:type="dxa"/>
            <w:vAlign w:val="center"/>
          </w:tcPr>
          <w:p w14:paraId="62DBDB9F" w14:textId="1E71808F" w:rsidR="00942B18" w:rsidRDefault="00942B18" w:rsidP="001F12B6">
            <w:r>
              <w:rPr>
                <w:rFonts w:hint="eastAsia"/>
              </w:rPr>
              <w:t>详细记录系统运行过程</w:t>
            </w:r>
          </w:p>
        </w:tc>
        <w:tc>
          <w:tcPr>
            <w:tcW w:w="4190" w:type="dxa"/>
            <w:vAlign w:val="center"/>
          </w:tcPr>
          <w:p w14:paraId="2785437F" w14:textId="726B59BC" w:rsidR="00942B18" w:rsidRDefault="005F4A30" w:rsidP="001F12B6">
            <w:pPr>
              <w:rPr>
                <w:rFonts w:hint="eastAsia"/>
              </w:rPr>
            </w:pPr>
            <w:r>
              <w:rPr>
                <w:rFonts w:hint="eastAsia"/>
              </w:rPr>
              <w:t>进入某个函数，退出某个函数</w:t>
            </w:r>
            <w:bookmarkStart w:id="0" w:name="_GoBack"/>
            <w:bookmarkEnd w:id="0"/>
          </w:p>
        </w:tc>
      </w:tr>
      <w:tr w:rsidR="00741305" w14:paraId="1BA232F8" w14:textId="77777777" w:rsidTr="00741305">
        <w:tc>
          <w:tcPr>
            <w:tcW w:w="1555" w:type="dxa"/>
            <w:vMerge w:val="restart"/>
            <w:vAlign w:val="center"/>
          </w:tcPr>
          <w:p w14:paraId="1562E1BB" w14:textId="7C1FC0B9" w:rsidR="00741305" w:rsidRDefault="00741305" w:rsidP="00287CC1">
            <w:pPr>
              <w:jc w:val="center"/>
            </w:pPr>
            <w:r w:rsidRPr="00AD1501">
              <w:t>debug</w:t>
            </w:r>
          </w:p>
        </w:tc>
        <w:tc>
          <w:tcPr>
            <w:tcW w:w="2551" w:type="dxa"/>
            <w:vMerge w:val="restart"/>
            <w:vAlign w:val="center"/>
          </w:tcPr>
          <w:p w14:paraId="0D7A8D44" w14:textId="6931633A" w:rsidR="00741305" w:rsidRDefault="00741305" w:rsidP="001F12B6">
            <w:r>
              <w:rPr>
                <w:rFonts w:hint="eastAsia"/>
              </w:rPr>
              <w:t>用于输出调试状态中存在，生产环境不存在的信息</w:t>
            </w:r>
          </w:p>
        </w:tc>
        <w:tc>
          <w:tcPr>
            <w:tcW w:w="4190" w:type="dxa"/>
            <w:vAlign w:val="center"/>
          </w:tcPr>
          <w:p w14:paraId="318A2460" w14:textId="33822F72" w:rsidR="00741305" w:rsidRDefault="00741305" w:rsidP="001F12B6">
            <w:r>
              <w:rPr>
                <w:rFonts w:hint="eastAsia"/>
              </w:rPr>
              <w:t>数据发送端发送的数据的详细内容</w:t>
            </w:r>
          </w:p>
        </w:tc>
      </w:tr>
      <w:tr w:rsidR="00741305" w14:paraId="3A008011" w14:textId="77777777" w:rsidTr="00741305">
        <w:tc>
          <w:tcPr>
            <w:tcW w:w="1555" w:type="dxa"/>
            <w:vMerge/>
            <w:vAlign w:val="center"/>
          </w:tcPr>
          <w:p w14:paraId="4694FF89" w14:textId="77777777" w:rsidR="00741305" w:rsidRPr="00AD1501" w:rsidRDefault="00741305" w:rsidP="00287CC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5D1C0AFA" w14:textId="77777777" w:rsidR="00741305" w:rsidRDefault="00741305" w:rsidP="001F12B6"/>
        </w:tc>
        <w:tc>
          <w:tcPr>
            <w:tcW w:w="4190" w:type="dxa"/>
            <w:vAlign w:val="center"/>
          </w:tcPr>
          <w:p w14:paraId="17DDFB5B" w14:textId="7BD6904E" w:rsidR="00741305" w:rsidRDefault="00741305" w:rsidP="001F12B6">
            <w:r>
              <w:rPr>
                <w:rFonts w:hint="eastAsia"/>
              </w:rPr>
              <w:t>数据接收端接收到的数据的详细内容</w:t>
            </w:r>
          </w:p>
        </w:tc>
      </w:tr>
      <w:tr w:rsidR="008806D8" w14:paraId="747FC7E4" w14:textId="77777777" w:rsidTr="008806D8">
        <w:trPr>
          <w:trHeight w:val="407"/>
        </w:trPr>
        <w:tc>
          <w:tcPr>
            <w:tcW w:w="1555" w:type="dxa"/>
            <w:vMerge/>
            <w:vAlign w:val="center"/>
          </w:tcPr>
          <w:p w14:paraId="457530AC" w14:textId="77777777" w:rsidR="008806D8" w:rsidRPr="00AD1501" w:rsidRDefault="008806D8" w:rsidP="00287CC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3BD9218F" w14:textId="77777777" w:rsidR="008806D8" w:rsidRDefault="008806D8" w:rsidP="001F12B6"/>
        </w:tc>
        <w:tc>
          <w:tcPr>
            <w:tcW w:w="4190" w:type="dxa"/>
            <w:vAlign w:val="center"/>
          </w:tcPr>
          <w:p w14:paraId="13E93415" w14:textId="57BAD75B" w:rsidR="008806D8" w:rsidRDefault="008806D8" w:rsidP="001F12B6">
            <w:r>
              <w:rPr>
                <w:rFonts w:hint="eastAsia"/>
              </w:rPr>
              <w:t>时间同步指令信息</w:t>
            </w:r>
          </w:p>
        </w:tc>
      </w:tr>
      <w:tr w:rsidR="00741305" w14:paraId="5143D79C" w14:textId="77777777" w:rsidTr="00741305">
        <w:tc>
          <w:tcPr>
            <w:tcW w:w="1555" w:type="dxa"/>
            <w:vMerge w:val="restart"/>
            <w:vAlign w:val="center"/>
          </w:tcPr>
          <w:p w14:paraId="388A217F" w14:textId="6039014C" w:rsidR="00741305" w:rsidRDefault="00741305" w:rsidP="00344BB1">
            <w:pPr>
              <w:jc w:val="center"/>
            </w:pPr>
            <w:r w:rsidRPr="00AD1501">
              <w:t>info</w:t>
            </w:r>
          </w:p>
        </w:tc>
        <w:tc>
          <w:tcPr>
            <w:tcW w:w="2551" w:type="dxa"/>
            <w:vMerge w:val="restart"/>
            <w:vAlign w:val="center"/>
          </w:tcPr>
          <w:p w14:paraId="2633D0F7" w14:textId="05F39AE7" w:rsidR="00741305" w:rsidRDefault="00741305" w:rsidP="00344BB1">
            <w:r>
              <w:rPr>
                <w:rFonts w:hint="eastAsia"/>
              </w:rPr>
              <w:t>记录系统关键信息</w:t>
            </w:r>
          </w:p>
        </w:tc>
        <w:tc>
          <w:tcPr>
            <w:tcW w:w="4190" w:type="dxa"/>
            <w:vAlign w:val="center"/>
          </w:tcPr>
          <w:p w14:paraId="2CE466AD" w14:textId="25D2A7A6" w:rsidR="00741305" w:rsidRPr="002270C6" w:rsidRDefault="00741305" w:rsidP="00344BB1">
            <w:pPr>
              <w:spacing w:line="276" w:lineRule="auto"/>
              <w:rPr>
                <w:szCs w:val="28"/>
              </w:rPr>
            </w:pPr>
            <w:r>
              <w:rPr>
                <w:rFonts w:hint="eastAsia"/>
              </w:rPr>
              <w:t>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、域参与者名称</w:t>
            </w:r>
          </w:p>
        </w:tc>
      </w:tr>
      <w:tr w:rsidR="00741305" w14:paraId="6FC4ED09" w14:textId="77777777" w:rsidTr="00741305">
        <w:tc>
          <w:tcPr>
            <w:tcW w:w="1555" w:type="dxa"/>
            <w:vMerge/>
            <w:vAlign w:val="center"/>
          </w:tcPr>
          <w:p w14:paraId="1A3E089D" w14:textId="77777777" w:rsidR="00741305" w:rsidRPr="00AD1501" w:rsidRDefault="00741305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58DD1CD1" w14:textId="77777777" w:rsidR="00741305" w:rsidRDefault="00741305" w:rsidP="00344BB1"/>
        </w:tc>
        <w:tc>
          <w:tcPr>
            <w:tcW w:w="4190" w:type="dxa"/>
            <w:vAlign w:val="center"/>
          </w:tcPr>
          <w:p w14:paraId="35A75717" w14:textId="7716E411" w:rsidR="00741305" w:rsidRPr="002270C6" w:rsidRDefault="00741305" w:rsidP="00344BB1">
            <w:pPr>
              <w:spacing w:line="276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所有主题名称</w:t>
            </w:r>
          </w:p>
        </w:tc>
      </w:tr>
      <w:tr w:rsidR="00741305" w14:paraId="4FD0B585" w14:textId="77777777" w:rsidTr="00741305">
        <w:tc>
          <w:tcPr>
            <w:tcW w:w="1555" w:type="dxa"/>
            <w:vMerge/>
            <w:vAlign w:val="center"/>
          </w:tcPr>
          <w:p w14:paraId="763B6041" w14:textId="77777777" w:rsidR="00741305" w:rsidRPr="00AD1501" w:rsidRDefault="00741305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5EE88B88" w14:textId="77777777" w:rsidR="00741305" w:rsidRDefault="00741305" w:rsidP="00344BB1"/>
        </w:tc>
        <w:tc>
          <w:tcPr>
            <w:tcW w:w="4190" w:type="dxa"/>
            <w:vAlign w:val="center"/>
          </w:tcPr>
          <w:p w14:paraId="1A3DCC3B" w14:textId="0D58E8F4" w:rsidR="00741305" w:rsidRPr="002270C6" w:rsidRDefault="00674AA5" w:rsidP="00344BB1"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创建主题完成</w:t>
            </w:r>
          </w:p>
        </w:tc>
      </w:tr>
      <w:tr w:rsidR="00741305" w14:paraId="37742C0E" w14:textId="77777777" w:rsidTr="00741305">
        <w:tc>
          <w:tcPr>
            <w:tcW w:w="1555" w:type="dxa"/>
            <w:vMerge/>
            <w:vAlign w:val="center"/>
          </w:tcPr>
          <w:p w14:paraId="6586556A" w14:textId="77777777" w:rsidR="00741305" w:rsidRPr="00AD1501" w:rsidRDefault="00741305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6D87C176" w14:textId="77777777" w:rsidR="00741305" w:rsidRDefault="00741305" w:rsidP="00344BB1"/>
        </w:tc>
        <w:tc>
          <w:tcPr>
            <w:tcW w:w="4190" w:type="dxa"/>
            <w:vAlign w:val="center"/>
          </w:tcPr>
          <w:p w14:paraId="0C15B2AC" w14:textId="69502643" w:rsidR="00741305" w:rsidRPr="002270C6" w:rsidRDefault="00674AA5" w:rsidP="00344BB1">
            <w:pPr>
              <w:spacing w:line="276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创建读者完成</w:t>
            </w:r>
          </w:p>
        </w:tc>
      </w:tr>
      <w:tr w:rsidR="00741305" w14:paraId="10AA024D" w14:textId="77777777" w:rsidTr="00741305">
        <w:tc>
          <w:tcPr>
            <w:tcW w:w="1555" w:type="dxa"/>
            <w:vMerge/>
            <w:vAlign w:val="center"/>
          </w:tcPr>
          <w:p w14:paraId="7D759FC3" w14:textId="77777777" w:rsidR="00741305" w:rsidRPr="00AD1501" w:rsidRDefault="00741305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247EF946" w14:textId="77777777" w:rsidR="00741305" w:rsidRDefault="00741305" w:rsidP="00344BB1"/>
        </w:tc>
        <w:tc>
          <w:tcPr>
            <w:tcW w:w="4190" w:type="dxa"/>
            <w:vAlign w:val="center"/>
          </w:tcPr>
          <w:p w14:paraId="362DA89B" w14:textId="4A264494" w:rsidR="00741305" w:rsidRPr="002270C6" w:rsidRDefault="00674AA5" w:rsidP="00344BB1"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创建写者完成</w:t>
            </w:r>
          </w:p>
        </w:tc>
      </w:tr>
      <w:tr w:rsidR="00741305" w14:paraId="1E96B9D7" w14:textId="77777777" w:rsidTr="00741305">
        <w:tc>
          <w:tcPr>
            <w:tcW w:w="1555" w:type="dxa"/>
            <w:vMerge/>
            <w:vAlign w:val="center"/>
          </w:tcPr>
          <w:p w14:paraId="6E6274C4" w14:textId="77777777" w:rsidR="00741305" w:rsidRPr="00AD1501" w:rsidRDefault="00741305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5226831B" w14:textId="77777777" w:rsidR="00741305" w:rsidRDefault="00741305" w:rsidP="00344BB1"/>
        </w:tc>
        <w:tc>
          <w:tcPr>
            <w:tcW w:w="4190" w:type="dxa"/>
            <w:vAlign w:val="center"/>
          </w:tcPr>
          <w:p w14:paraId="2A807F0C" w14:textId="69C8C5AE" w:rsidR="00741305" w:rsidRPr="002270C6" w:rsidRDefault="00AF3025" w:rsidP="00344BB1">
            <w:pPr>
              <w:spacing w:line="276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Dds</w:t>
            </w:r>
            <w:proofErr w:type="spellEnd"/>
            <w:r>
              <w:rPr>
                <w:rFonts w:hint="eastAsia"/>
                <w:szCs w:val="28"/>
              </w:rPr>
              <w:t>初始化完成</w:t>
            </w:r>
          </w:p>
        </w:tc>
      </w:tr>
      <w:tr w:rsidR="00B34EB9" w14:paraId="33C891C7" w14:textId="77777777" w:rsidTr="00FB6D7C">
        <w:trPr>
          <w:trHeight w:val="587"/>
        </w:trPr>
        <w:tc>
          <w:tcPr>
            <w:tcW w:w="1555" w:type="dxa"/>
            <w:vMerge w:val="restart"/>
            <w:vAlign w:val="center"/>
          </w:tcPr>
          <w:p w14:paraId="32B35091" w14:textId="427B5228" w:rsidR="00B34EB9" w:rsidRDefault="00B34EB9" w:rsidP="00344BB1">
            <w:pPr>
              <w:jc w:val="center"/>
            </w:pPr>
            <w:r w:rsidRPr="00AD1501">
              <w:lastRenderedPageBreak/>
              <w:t>warn</w:t>
            </w:r>
          </w:p>
        </w:tc>
        <w:tc>
          <w:tcPr>
            <w:tcW w:w="2551" w:type="dxa"/>
            <w:vMerge w:val="restart"/>
            <w:vAlign w:val="center"/>
          </w:tcPr>
          <w:p w14:paraId="24269CCD" w14:textId="100B909E" w:rsidR="00B34EB9" w:rsidRDefault="00B34EB9" w:rsidP="00344BB1">
            <w:r>
              <w:rPr>
                <w:rFonts w:hint="eastAsia"/>
              </w:rPr>
              <w:t>记录可能出现错误的信息</w:t>
            </w:r>
          </w:p>
        </w:tc>
        <w:tc>
          <w:tcPr>
            <w:tcW w:w="4190" w:type="dxa"/>
            <w:vAlign w:val="center"/>
          </w:tcPr>
          <w:p w14:paraId="785A1AF1" w14:textId="2447344D" w:rsidR="00B34EB9" w:rsidRDefault="00B34EB9" w:rsidP="00344BB1">
            <w:r>
              <w:rPr>
                <w:rFonts w:hint="eastAsia"/>
              </w:rPr>
              <w:t>配置文件中部分字段出现空值</w:t>
            </w:r>
          </w:p>
        </w:tc>
      </w:tr>
      <w:tr w:rsidR="00B34EB9" w14:paraId="6F33AAAB" w14:textId="77777777" w:rsidTr="00741305">
        <w:tc>
          <w:tcPr>
            <w:tcW w:w="1555" w:type="dxa"/>
            <w:vMerge/>
            <w:vAlign w:val="center"/>
          </w:tcPr>
          <w:p w14:paraId="7B210114" w14:textId="77777777" w:rsidR="00B34EB9" w:rsidRPr="00AD1501" w:rsidRDefault="00B34EB9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3C3346BD" w14:textId="77777777" w:rsidR="00B34EB9" w:rsidRDefault="00B34EB9" w:rsidP="00344BB1"/>
        </w:tc>
        <w:tc>
          <w:tcPr>
            <w:tcW w:w="4190" w:type="dxa"/>
            <w:vAlign w:val="center"/>
          </w:tcPr>
          <w:p w14:paraId="162D9ED9" w14:textId="53638FD1" w:rsidR="00B34EB9" w:rsidRDefault="00324A2B" w:rsidP="00344BB1">
            <w:r>
              <w:rPr>
                <w:rFonts w:hint="eastAsia"/>
              </w:rPr>
              <w:t>读取数据超时</w:t>
            </w:r>
          </w:p>
        </w:tc>
      </w:tr>
      <w:tr w:rsidR="00FB6D7C" w14:paraId="6B3B9514" w14:textId="77777777" w:rsidTr="0048524F">
        <w:trPr>
          <w:trHeight w:val="175"/>
        </w:trPr>
        <w:tc>
          <w:tcPr>
            <w:tcW w:w="1555" w:type="dxa"/>
            <w:vMerge/>
            <w:vAlign w:val="center"/>
          </w:tcPr>
          <w:p w14:paraId="74F4BDE9" w14:textId="77777777" w:rsidR="00FB6D7C" w:rsidRPr="00AD1501" w:rsidRDefault="00FB6D7C" w:rsidP="00344BB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6C267B58" w14:textId="77777777" w:rsidR="00FB6D7C" w:rsidRDefault="00FB6D7C" w:rsidP="00344BB1"/>
        </w:tc>
        <w:tc>
          <w:tcPr>
            <w:tcW w:w="4190" w:type="dxa"/>
            <w:vAlign w:val="center"/>
          </w:tcPr>
          <w:p w14:paraId="1B56C7CC" w14:textId="46E6E234" w:rsidR="00FB6D7C" w:rsidRDefault="00C44CB5" w:rsidP="00344BB1">
            <w:r>
              <w:rPr>
                <w:rFonts w:hint="eastAsia"/>
              </w:rPr>
              <w:t>读取数据时无数据</w:t>
            </w:r>
          </w:p>
        </w:tc>
      </w:tr>
      <w:tr w:rsidR="00F270C0" w14:paraId="4317A9A2" w14:textId="77777777" w:rsidTr="00741305">
        <w:tc>
          <w:tcPr>
            <w:tcW w:w="1555" w:type="dxa"/>
            <w:vMerge w:val="restart"/>
            <w:vAlign w:val="center"/>
          </w:tcPr>
          <w:p w14:paraId="308D4D72" w14:textId="27E9047D" w:rsidR="00F270C0" w:rsidRDefault="00F270C0" w:rsidP="00344BB1">
            <w:pPr>
              <w:jc w:val="center"/>
            </w:pPr>
            <w:r w:rsidRPr="00AD1501">
              <w:t>err</w:t>
            </w:r>
          </w:p>
        </w:tc>
        <w:tc>
          <w:tcPr>
            <w:tcW w:w="2551" w:type="dxa"/>
            <w:vMerge w:val="restart"/>
            <w:vAlign w:val="center"/>
          </w:tcPr>
          <w:p w14:paraId="37E0D333" w14:textId="315DFD43" w:rsidR="00F270C0" w:rsidRDefault="00F270C0" w:rsidP="00344BB1">
            <w:r>
              <w:rPr>
                <w:rFonts w:hint="eastAsia"/>
              </w:rPr>
              <w:t>记录出现错误的信息</w:t>
            </w:r>
          </w:p>
        </w:tc>
        <w:tc>
          <w:tcPr>
            <w:tcW w:w="4190" w:type="dxa"/>
            <w:vAlign w:val="center"/>
          </w:tcPr>
          <w:p w14:paraId="47131BA0" w14:textId="089F9ADB" w:rsidR="00F270C0" w:rsidRDefault="00F270C0" w:rsidP="00344BB1">
            <w:r>
              <w:rPr>
                <w:rFonts w:hint="eastAsia"/>
              </w:rPr>
              <w:t>初始化阶段的错误，例如</w:t>
            </w:r>
            <w:proofErr w:type="spellStart"/>
            <w:r>
              <w:rPr>
                <w:rFonts w:hint="eastAsia"/>
              </w:rPr>
              <w:t>ospl</w:t>
            </w:r>
            <w:proofErr w:type="spellEnd"/>
            <w:r>
              <w:rPr>
                <w:rFonts w:hint="eastAsia"/>
              </w:rPr>
              <w:t>配置文件无法访问等</w:t>
            </w:r>
          </w:p>
        </w:tc>
      </w:tr>
      <w:tr w:rsidR="00F270C0" w14:paraId="0D1933BB" w14:textId="77777777" w:rsidTr="00741305">
        <w:tc>
          <w:tcPr>
            <w:tcW w:w="1555" w:type="dxa"/>
            <w:vMerge/>
            <w:vAlign w:val="center"/>
          </w:tcPr>
          <w:p w14:paraId="3DAA45F2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484A3C3D" w14:textId="77777777" w:rsidR="00F270C0" w:rsidRDefault="00F270C0" w:rsidP="001C0510"/>
        </w:tc>
        <w:tc>
          <w:tcPr>
            <w:tcW w:w="4190" w:type="dxa"/>
            <w:vAlign w:val="center"/>
          </w:tcPr>
          <w:p w14:paraId="62F5DC81" w14:textId="27F2C5A8" w:rsidR="00F270C0" w:rsidRDefault="00F270C0" w:rsidP="001C0510">
            <w:r>
              <w:rPr>
                <w:rFonts w:hint="eastAsia"/>
              </w:rPr>
              <w:t>DDS</w:t>
            </w:r>
            <w:r>
              <w:rPr>
                <w:rFonts w:hint="eastAsia"/>
              </w:rPr>
              <w:t>运行过程中出现的运行错误</w:t>
            </w:r>
          </w:p>
        </w:tc>
      </w:tr>
      <w:tr w:rsidR="00F270C0" w14:paraId="28A51F71" w14:textId="77777777" w:rsidTr="00741305">
        <w:tc>
          <w:tcPr>
            <w:tcW w:w="1555" w:type="dxa"/>
            <w:vMerge/>
            <w:vAlign w:val="center"/>
          </w:tcPr>
          <w:p w14:paraId="6F5A3466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729911FB" w14:textId="77777777" w:rsidR="00F270C0" w:rsidRDefault="00F270C0" w:rsidP="001C0510"/>
        </w:tc>
        <w:tc>
          <w:tcPr>
            <w:tcW w:w="4190" w:type="dxa"/>
            <w:vAlign w:val="center"/>
          </w:tcPr>
          <w:p w14:paraId="7553BDCC" w14:textId="37E8736E" w:rsidR="00F270C0" w:rsidRDefault="00F270C0" w:rsidP="001C0510">
            <w:r>
              <w:rPr>
                <w:rFonts w:hint="eastAsia"/>
              </w:rPr>
              <w:t>创建日志失败</w:t>
            </w:r>
          </w:p>
        </w:tc>
      </w:tr>
      <w:tr w:rsidR="00F270C0" w14:paraId="48D719E1" w14:textId="77777777" w:rsidTr="009620E0">
        <w:trPr>
          <w:trHeight w:val="188"/>
        </w:trPr>
        <w:tc>
          <w:tcPr>
            <w:tcW w:w="1555" w:type="dxa"/>
            <w:vMerge/>
            <w:vAlign w:val="center"/>
          </w:tcPr>
          <w:p w14:paraId="4D5EAB2C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43D982E3" w14:textId="77777777" w:rsidR="00F270C0" w:rsidRDefault="00F270C0" w:rsidP="001C0510"/>
        </w:tc>
        <w:tc>
          <w:tcPr>
            <w:tcW w:w="4190" w:type="dxa"/>
            <w:vAlign w:val="center"/>
          </w:tcPr>
          <w:p w14:paraId="0A7F1862" w14:textId="362C8444" w:rsidR="00F270C0" w:rsidRDefault="00F270C0" w:rsidP="001C0510">
            <w:r>
              <w:rPr>
                <w:rFonts w:hint="eastAsia"/>
              </w:rPr>
              <w:t>创建主题失败</w:t>
            </w:r>
          </w:p>
        </w:tc>
      </w:tr>
      <w:tr w:rsidR="00F270C0" w14:paraId="6D9C7736" w14:textId="77777777" w:rsidTr="00812CC9">
        <w:trPr>
          <w:trHeight w:val="188"/>
        </w:trPr>
        <w:tc>
          <w:tcPr>
            <w:tcW w:w="1555" w:type="dxa"/>
            <w:vMerge/>
            <w:vAlign w:val="center"/>
          </w:tcPr>
          <w:p w14:paraId="47BF6339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144E50FC" w14:textId="77777777" w:rsidR="00F270C0" w:rsidRDefault="00F270C0" w:rsidP="001C0510"/>
        </w:tc>
        <w:tc>
          <w:tcPr>
            <w:tcW w:w="4190" w:type="dxa"/>
            <w:vAlign w:val="center"/>
          </w:tcPr>
          <w:p w14:paraId="1B858DC5" w14:textId="3867C542" w:rsidR="00F270C0" w:rsidRDefault="00F270C0" w:rsidP="001C0510">
            <w:r>
              <w:rPr>
                <w:rFonts w:hint="eastAsia"/>
              </w:rPr>
              <w:t>创建读者失败</w:t>
            </w:r>
          </w:p>
        </w:tc>
      </w:tr>
      <w:tr w:rsidR="00F270C0" w14:paraId="27253007" w14:textId="77777777" w:rsidTr="00F270C0">
        <w:trPr>
          <w:trHeight w:val="188"/>
        </w:trPr>
        <w:tc>
          <w:tcPr>
            <w:tcW w:w="1555" w:type="dxa"/>
            <w:vMerge/>
            <w:vAlign w:val="center"/>
          </w:tcPr>
          <w:p w14:paraId="4194233F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6B18ED58" w14:textId="77777777" w:rsidR="00F270C0" w:rsidRDefault="00F270C0" w:rsidP="001C0510"/>
        </w:tc>
        <w:tc>
          <w:tcPr>
            <w:tcW w:w="4190" w:type="dxa"/>
            <w:vAlign w:val="center"/>
          </w:tcPr>
          <w:p w14:paraId="3656486C" w14:textId="1D8414B3" w:rsidR="00F270C0" w:rsidRDefault="00F270C0" w:rsidP="001C0510">
            <w:r>
              <w:rPr>
                <w:rFonts w:hint="eastAsia"/>
              </w:rPr>
              <w:t>创建写者失败</w:t>
            </w:r>
          </w:p>
        </w:tc>
      </w:tr>
      <w:tr w:rsidR="00F270C0" w14:paraId="4B3A463D" w14:textId="77777777" w:rsidTr="00741305">
        <w:trPr>
          <w:trHeight w:val="187"/>
        </w:trPr>
        <w:tc>
          <w:tcPr>
            <w:tcW w:w="1555" w:type="dxa"/>
            <w:vMerge/>
            <w:vAlign w:val="center"/>
          </w:tcPr>
          <w:p w14:paraId="04708FE3" w14:textId="77777777" w:rsidR="00F270C0" w:rsidRPr="00AD1501" w:rsidRDefault="00F270C0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6D4C9C8D" w14:textId="77777777" w:rsidR="00F270C0" w:rsidRDefault="00F270C0" w:rsidP="001C0510"/>
        </w:tc>
        <w:tc>
          <w:tcPr>
            <w:tcW w:w="4190" w:type="dxa"/>
            <w:vAlign w:val="center"/>
          </w:tcPr>
          <w:p w14:paraId="2F1ECA0E" w14:textId="349894BF" w:rsidR="00F270C0" w:rsidRDefault="00F270C0" w:rsidP="001C0510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域失败</w:t>
            </w:r>
            <w:proofErr w:type="gramEnd"/>
          </w:p>
        </w:tc>
      </w:tr>
      <w:tr w:rsidR="00B34EB9" w14:paraId="39825AEF" w14:textId="77777777" w:rsidTr="00741305">
        <w:tc>
          <w:tcPr>
            <w:tcW w:w="1555" w:type="dxa"/>
            <w:vMerge w:val="restart"/>
            <w:vAlign w:val="center"/>
          </w:tcPr>
          <w:p w14:paraId="7DD383E4" w14:textId="6CCBE1BD" w:rsidR="00B34EB9" w:rsidRDefault="00B34EB9" w:rsidP="001C0510">
            <w:pPr>
              <w:jc w:val="center"/>
            </w:pPr>
            <w:r w:rsidRPr="00AD1501">
              <w:t>critical</w:t>
            </w:r>
          </w:p>
        </w:tc>
        <w:tc>
          <w:tcPr>
            <w:tcW w:w="2551" w:type="dxa"/>
            <w:vMerge w:val="restart"/>
            <w:vAlign w:val="center"/>
          </w:tcPr>
          <w:p w14:paraId="3677AC14" w14:textId="64A00E49" w:rsidR="00B34EB9" w:rsidRDefault="00B34EB9" w:rsidP="001C0510">
            <w:r>
              <w:rPr>
                <w:rFonts w:hint="eastAsia"/>
              </w:rPr>
              <w:t>记录系统出现严重错误的信息</w:t>
            </w:r>
          </w:p>
        </w:tc>
        <w:tc>
          <w:tcPr>
            <w:tcW w:w="4190" w:type="dxa"/>
            <w:vAlign w:val="center"/>
          </w:tcPr>
          <w:p w14:paraId="2811449F" w14:textId="29FECF5F" w:rsidR="00B34EB9" w:rsidRDefault="00B34EB9" w:rsidP="001C0510">
            <w:r>
              <w:rPr>
                <w:rFonts w:hint="eastAsia"/>
              </w:rPr>
              <w:t>工具库崩溃无法运行时的出错位置及当时的关键数据</w:t>
            </w:r>
          </w:p>
        </w:tc>
      </w:tr>
      <w:tr w:rsidR="00B34EB9" w14:paraId="48969AA5" w14:textId="77777777" w:rsidTr="00741305">
        <w:tc>
          <w:tcPr>
            <w:tcW w:w="1555" w:type="dxa"/>
            <w:vMerge/>
            <w:vAlign w:val="center"/>
          </w:tcPr>
          <w:p w14:paraId="064BDFFF" w14:textId="77777777" w:rsidR="00B34EB9" w:rsidRPr="00AD1501" w:rsidRDefault="00B34EB9" w:rsidP="001C051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27DCF1E9" w14:textId="77777777" w:rsidR="00B34EB9" w:rsidRDefault="00B34EB9" w:rsidP="001C0510"/>
        </w:tc>
        <w:tc>
          <w:tcPr>
            <w:tcW w:w="4190" w:type="dxa"/>
            <w:vAlign w:val="center"/>
          </w:tcPr>
          <w:p w14:paraId="62393AEE" w14:textId="35B70109" w:rsidR="00B34EB9" w:rsidRDefault="00A12E48" w:rsidP="001C0510">
            <w:pPr>
              <w:rPr>
                <w:rFonts w:hint="eastAsia"/>
              </w:rPr>
            </w:pPr>
            <w:r>
              <w:rPr>
                <w:rFonts w:hint="eastAsia"/>
              </w:rPr>
              <w:t>系统抛出异常</w:t>
            </w:r>
          </w:p>
        </w:tc>
      </w:tr>
    </w:tbl>
    <w:p w14:paraId="1426088C" w14:textId="29E1B640" w:rsidR="006F0993" w:rsidRDefault="00331DEA" w:rsidP="006F0993">
      <w:pPr>
        <w:pStyle w:val="1"/>
        <w:spacing w:before="312"/>
        <w:ind w:left="431" w:hanging="431"/>
      </w:pPr>
      <w:r>
        <w:rPr>
          <w:rFonts w:hint="eastAsia"/>
        </w:rPr>
        <w:t>使用流程</w:t>
      </w:r>
    </w:p>
    <w:p w14:paraId="53198366" w14:textId="771B8E4E" w:rsidR="00B94292" w:rsidRDefault="00B94292" w:rsidP="00B94292">
      <w:pPr>
        <w:ind w:firstLine="420"/>
      </w:pPr>
      <w:r>
        <w:rPr>
          <w:rFonts w:hint="eastAsia"/>
        </w:rPr>
        <w:t>日志使用流程如下图所示。</w:t>
      </w:r>
    </w:p>
    <w:p w14:paraId="1A474B17" w14:textId="348092BE" w:rsidR="00402DD0" w:rsidRDefault="0066780D" w:rsidP="00402DD0">
      <w:pPr>
        <w:keepNext/>
        <w:jc w:val="center"/>
      </w:pPr>
      <w:r>
        <w:object w:dxaOrig="1455" w:dyaOrig="7410" w14:anchorId="6C6FA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25.5pt" o:ole="">
            <v:imagedata r:id="rId8" o:title=""/>
          </v:shape>
          <o:OLEObject Type="Embed" ProgID="Visio.Drawing.15" ShapeID="_x0000_i1025" DrawAspect="Content" ObjectID="_1646488651" r:id="rId9"/>
        </w:object>
      </w:r>
    </w:p>
    <w:p w14:paraId="772F4B7B" w14:textId="2C392EA2" w:rsidR="00B94292" w:rsidRPr="00B94292" w:rsidRDefault="00402DD0" w:rsidP="00402DD0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流程图</w:t>
      </w:r>
    </w:p>
    <w:p w14:paraId="4F82E924" w14:textId="199783C0" w:rsidR="007F660D" w:rsidRPr="00C428FF" w:rsidRDefault="001E4EB1" w:rsidP="00351DEC">
      <w:pPr>
        <w:pStyle w:val="2"/>
        <w:spacing w:before="156"/>
      </w:pPr>
      <w:r w:rsidRPr="00C428FF">
        <w:rPr>
          <w:rFonts w:hint="eastAsia"/>
        </w:rPr>
        <w:t>创建日志</w:t>
      </w:r>
    </w:p>
    <w:p w14:paraId="06EB7E04" w14:textId="5B04A419" w:rsidR="0082515A" w:rsidRDefault="00E17C4D" w:rsidP="00D2374B">
      <w:pPr>
        <w:ind w:firstLine="420"/>
      </w:pPr>
      <w:r>
        <w:rPr>
          <w:rFonts w:hint="eastAsia"/>
        </w:rPr>
        <w:t>程序启动时</w:t>
      </w:r>
      <w:r w:rsidR="003741AE">
        <w:rPr>
          <w:rFonts w:hint="eastAsia"/>
        </w:rPr>
        <w:t>需要调用</w:t>
      </w:r>
      <w:proofErr w:type="spellStart"/>
      <w:r w:rsidR="003741AE">
        <w:t>CreateLog</w:t>
      </w:r>
      <w:proofErr w:type="spellEnd"/>
      <w:r w:rsidR="003741AE">
        <w:rPr>
          <w:rFonts w:hint="eastAsia"/>
        </w:rPr>
        <w:t>函数创建日志，</w:t>
      </w:r>
      <w:r w:rsidR="00595DA9">
        <w:rPr>
          <w:rFonts w:hint="eastAsia"/>
        </w:rPr>
        <w:t>日志文件所在的文件夹</w:t>
      </w:r>
      <w:r w:rsidR="00DE1D8B">
        <w:rPr>
          <w:rFonts w:hint="eastAsia"/>
        </w:rPr>
        <w:t>必须</w:t>
      </w:r>
      <w:r w:rsidR="00595DA9">
        <w:rPr>
          <w:rFonts w:hint="eastAsia"/>
        </w:rPr>
        <w:t>存在，否则会失败。</w:t>
      </w:r>
    </w:p>
    <w:p w14:paraId="62071919" w14:textId="4823F3F8" w:rsidR="0082515A" w:rsidRDefault="00F27611" w:rsidP="00D2374B">
      <w:pPr>
        <w:ind w:firstLine="420"/>
      </w:pPr>
      <w:r>
        <w:rPr>
          <w:rFonts w:hint="eastAsia"/>
        </w:rPr>
        <w:t>示例：</w:t>
      </w:r>
    </w:p>
    <w:p w14:paraId="5FB19409" w14:textId="73CA5FCB" w:rsidR="00572E71" w:rsidRDefault="00572E71" w:rsidP="00D2374B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"Logs/log.txt"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ABDE70" w14:textId="1C8ACCED" w:rsidR="00F27611" w:rsidRDefault="00572E71" w:rsidP="00D2374B">
      <w:pPr>
        <w:ind w:firstLine="420"/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CSSimLog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Instance()-&gt;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77430F" w14:textId="05E0C1EB" w:rsidR="001E4EB1" w:rsidRPr="00C428FF" w:rsidRDefault="001E4EB1" w:rsidP="00351DEC">
      <w:pPr>
        <w:pStyle w:val="2"/>
        <w:spacing w:before="156"/>
      </w:pPr>
      <w:r w:rsidRPr="00C428FF">
        <w:rPr>
          <w:rFonts w:hint="eastAsia"/>
        </w:rPr>
        <w:t>设置日志级别</w:t>
      </w:r>
    </w:p>
    <w:p w14:paraId="552AC9CB" w14:textId="1ED73D18" w:rsidR="007F660D" w:rsidRDefault="001D45D7" w:rsidP="00D2374B">
      <w:pPr>
        <w:ind w:firstLine="420"/>
      </w:pPr>
      <w:r>
        <w:rPr>
          <w:rFonts w:hint="eastAsia"/>
        </w:rPr>
        <w:t>创建日志完成后</w:t>
      </w:r>
      <w:r w:rsidR="00630AC4">
        <w:rPr>
          <w:rFonts w:hint="eastAsia"/>
        </w:rPr>
        <w:t>调用</w:t>
      </w:r>
      <w:proofErr w:type="spellStart"/>
      <w:r w:rsidR="00630AC4">
        <w:t>SetLevel</w:t>
      </w:r>
      <w:proofErr w:type="spellEnd"/>
      <w:r w:rsidR="00630AC4">
        <w:rPr>
          <w:rFonts w:hint="eastAsia"/>
        </w:rPr>
        <w:t>设置日志级别，低于该级别的日志信息不会被输出到日志文件，等于或高于该级别的日志才会输出到文件。</w:t>
      </w:r>
    </w:p>
    <w:p w14:paraId="5BF43FFF" w14:textId="0E79F0C2" w:rsidR="000F48EB" w:rsidRDefault="000F48EB" w:rsidP="00D2374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示例：</w:t>
      </w:r>
    </w:p>
    <w:p w14:paraId="2D467C71" w14:textId="22B70A3A" w:rsidR="00721F1D" w:rsidRDefault="000F48EB" w:rsidP="00D2374B">
      <w:pPr>
        <w:ind w:firstLine="420"/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CSSimLog</w:t>
      </w:r>
      <w:proofErr w:type="spellEnd"/>
      <w:r w:rsidR="00C4347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="00C4347D">
        <w:rPr>
          <w:rFonts w:ascii="新宋体" w:eastAsia="新宋体" w:cs="新宋体"/>
          <w:color w:val="000000"/>
          <w:kern w:val="0"/>
          <w:sz w:val="19"/>
          <w:szCs w:val="19"/>
        </w:rPr>
        <w:t>Instance()-&gt;</w:t>
      </w:r>
      <w:proofErr w:type="spellStart"/>
      <w:r w:rsidR="00C4347D">
        <w:rPr>
          <w:rFonts w:ascii="新宋体" w:eastAsia="新宋体" w:cs="新宋体"/>
          <w:color w:val="000000"/>
          <w:kern w:val="0"/>
          <w:sz w:val="19"/>
          <w:szCs w:val="19"/>
        </w:rPr>
        <w:t>SetLevel</w:t>
      </w:r>
      <w:proofErr w:type="spellEnd"/>
      <w:r w:rsidR="00C4347D"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7F560" w14:textId="29F971CB" w:rsidR="001E4EB1" w:rsidRPr="00C428FF" w:rsidRDefault="001E4EB1" w:rsidP="00351DEC">
      <w:pPr>
        <w:pStyle w:val="2"/>
        <w:spacing w:before="156"/>
      </w:pPr>
      <w:r w:rsidRPr="00C428FF">
        <w:rPr>
          <w:rFonts w:hint="eastAsia"/>
        </w:rPr>
        <w:t>写日志</w:t>
      </w:r>
    </w:p>
    <w:p w14:paraId="224ECAE9" w14:textId="77777777" w:rsidR="00D2374B" w:rsidRDefault="006A317B" w:rsidP="00D2374B">
      <w:pPr>
        <w:ind w:firstLine="420"/>
      </w:pPr>
      <w:r>
        <w:rPr>
          <w:rFonts w:hint="eastAsia"/>
        </w:rPr>
        <w:t>可以调用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接口输出日志，也可以调用直接定义好的宏输出日志。</w:t>
      </w:r>
      <w:r w:rsidR="001A3684">
        <w:rPr>
          <w:rFonts w:hint="eastAsia"/>
        </w:rPr>
        <w:t>例如，</w:t>
      </w:r>
      <w:proofErr w:type="spellStart"/>
      <w:r w:rsidR="001A3684">
        <w:t>LogDDSTrace</w:t>
      </w:r>
      <w:proofErr w:type="spellEnd"/>
      <w:r w:rsidR="001A3684">
        <w:rPr>
          <w:rFonts w:hint="eastAsia"/>
        </w:rPr>
        <w:t>输出</w:t>
      </w:r>
      <w:proofErr w:type="spellStart"/>
      <w:r w:rsidR="001A3684">
        <w:rPr>
          <w:rFonts w:hint="eastAsia"/>
        </w:rPr>
        <w:t>d</w:t>
      </w:r>
      <w:r w:rsidR="001A3684">
        <w:t>ds</w:t>
      </w:r>
      <w:proofErr w:type="spellEnd"/>
      <w:r w:rsidR="001A3684">
        <w:rPr>
          <w:rFonts w:hint="eastAsia"/>
        </w:rPr>
        <w:t>相关的跟踪信息</w:t>
      </w:r>
      <w:r w:rsidR="007764FD">
        <w:rPr>
          <w:rFonts w:hint="eastAsia"/>
        </w:rPr>
        <w:t>；也可以定义自己的宏定义</w:t>
      </w:r>
      <w:r w:rsidR="006A4532">
        <w:rPr>
          <w:rFonts w:hint="eastAsia"/>
        </w:rPr>
        <w:t>。</w:t>
      </w:r>
      <w:r w:rsidR="00712313">
        <w:rPr>
          <w:rFonts w:hint="eastAsia"/>
        </w:rPr>
        <w:t>调用该接口以后，</w:t>
      </w:r>
      <w:r w:rsidR="001F2387">
        <w:rPr>
          <w:rFonts w:hint="eastAsia"/>
        </w:rPr>
        <w:t>日志只是放到了日志队列，并不会立即写入文件。</w:t>
      </w:r>
      <w:proofErr w:type="spellStart"/>
      <w:r w:rsidR="001F2387">
        <w:rPr>
          <w:rFonts w:hint="eastAsia"/>
        </w:rPr>
        <w:t>s</w:t>
      </w:r>
      <w:r w:rsidR="001F2387">
        <w:t>pdlog</w:t>
      </w:r>
      <w:proofErr w:type="spellEnd"/>
      <w:r w:rsidR="001F2387">
        <w:rPr>
          <w:rFonts w:hint="eastAsia"/>
        </w:rPr>
        <w:t>后台线程</w:t>
      </w:r>
      <w:r w:rsidR="00B94EE2">
        <w:rPr>
          <w:rFonts w:hint="eastAsia"/>
        </w:rPr>
        <w:t>会把日</w:t>
      </w:r>
      <w:r w:rsidR="00B94EE2">
        <w:rPr>
          <w:rFonts w:hint="eastAsia"/>
        </w:rPr>
        <w:lastRenderedPageBreak/>
        <w:t>志写入文件。</w:t>
      </w:r>
    </w:p>
    <w:p w14:paraId="20D91A79" w14:textId="3AA68BD2" w:rsidR="006F6187" w:rsidRDefault="006F6187" w:rsidP="00D2374B">
      <w:pPr>
        <w:ind w:firstLine="420"/>
      </w:pPr>
      <w:r>
        <w:rPr>
          <w:rFonts w:hint="eastAsia"/>
        </w:rPr>
        <w:t>示例：</w:t>
      </w:r>
    </w:p>
    <w:p w14:paraId="3A650885" w14:textId="19DAF7BA" w:rsidR="006F6187" w:rsidRDefault="005C63C5" w:rsidP="00D2374B">
      <w:pPr>
        <w:autoSpaceDE w:val="0"/>
        <w:autoSpaceDN w:val="0"/>
        <w:adjustRightInd w:val="0"/>
        <w:spacing w:line="240" w:lineRule="auto"/>
        <w:ind w:firstLine="420"/>
        <w:jc w:val="left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LogDDSInfo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dds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success"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AEAC85" w14:textId="5F214D7B" w:rsidR="001E4EB1" w:rsidRPr="00C428FF" w:rsidRDefault="001E4EB1" w:rsidP="00351DEC">
      <w:pPr>
        <w:pStyle w:val="2"/>
        <w:spacing w:before="156"/>
      </w:pPr>
      <w:r w:rsidRPr="00C428FF">
        <w:rPr>
          <w:rFonts w:hint="eastAsia"/>
        </w:rPr>
        <w:t>关闭日志</w:t>
      </w:r>
    </w:p>
    <w:p w14:paraId="6101D7DD" w14:textId="2D4DBDD2" w:rsidR="009233B1" w:rsidRDefault="008E0B6A" w:rsidP="00862B89">
      <w:pPr>
        <w:ind w:firstLine="420"/>
      </w:pPr>
      <w:r>
        <w:rPr>
          <w:rFonts w:hint="eastAsia"/>
        </w:rPr>
        <w:t>程序退出前，需要关闭日志，确保所有日志写入到文件；调用</w:t>
      </w:r>
      <w:proofErr w:type="spellStart"/>
      <w:r>
        <w:rPr>
          <w:rFonts w:hint="eastAsia"/>
        </w:rPr>
        <w:t>C</w:t>
      </w:r>
      <w:r>
        <w:t>loseLog</w:t>
      </w:r>
      <w:proofErr w:type="spellEnd"/>
      <w:r>
        <w:rPr>
          <w:rFonts w:hint="eastAsia"/>
        </w:rPr>
        <w:t>函数即可。</w:t>
      </w:r>
    </w:p>
    <w:p w14:paraId="6D747ED2" w14:textId="77777777" w:rsidR="008C61FD" w:rsidRDefault="008C61FD" w:rsidP="00862B89">
      <w:pPr>
        <w:ind w:firstLine="420"/>
      </w:pPr>
      <w:r>
        <w:rPr>
          <w:rFonts w:hint="eastAsia"/>
        </w:rPr>
        <w:t>示例：</w:t>
      </w:r>
    </w:p>
    <w:p w14:paraId="1F83DC66" w14:textId="749877F4" w:rsidR="00806AC6" w:rsidRDefault="00C14E20" w:rsidP="00862B89">
      <w:pPr>
        <w:autoSpaceDE w:val="0"/>
        <w:autoSpaceDN w:val="0"/>
        <w:adjustRightInd w:val="0"/>
        <w:spacing w:line="240" w:lineRule="auto"/>
        <w:ind w:firstLine="420"/>
        <w:jc w:val="left"/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CSSimLog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Instance()-&gt;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sectPr w:rsidR="00806AC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D65E4" w14:textId="77777777" w:rsidR="00CE6A8B" w:rsidRDefault="00CE6A8B" w:rsidP="00285AF3">
      <w:pPr>
        <w:spacing w:line="240" w:lineRule="auto"/>
      </w:pPr>
      <w:r>
        <w:separator/>
      </w:r>
    </w:p>
  </w:endnote>
  <w:endnote w:type="continuationSeparator" w:id="0">
    <w:p w14:paraId="44661BEB" w14:textId="77777777" w:rsidR="00CE6A8B" w:rsidRDefault="00CE6A8B" w:rsidP="0028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9853886"/>
      <w:docPartObj>
        <w:docPartGallery w:val="Page Numbers (Bottom of Page)"/>
        <w:docPartUnique/>
      </w:docPartObj>
    </w:sdtPr>
    <w:sdtEndPr/>
    <w:sdtContent>
      <w:p w14:paraId="1903A5D7" w14:textId="3F59A314" w:rsidR="00397233" w:rsidRDefault="003972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01" w:rsidRPr="009B4501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394CA" w14:textId="77777777" w:rsidR="00CE6A8B" w:rsidRDefault="00CE6A8B" w:rsidP="00285AF3">
      <w:pPr>
        <w:spacing w:line="240" w:lineRule="auto"/>
      </w:pPr>
      <w:r>
        <w:separator/>
      </w:r>
    </w:p>
  </w:footnote>
  <w:footnote w:type="continuationSeparator" w:id="0">
    <w:p w14:paraId="4803309B" w14:textId="77777777" w:rsidR="00CE6A8B" w:rsidRDefault="00CE6A8B" w:rsidP="00285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14228" w14:textId="4FE57713" w:rsidR="00397233" w:rsidRDefault="00CE6A8B">
    <w:pPr>
      <w:pStyle w:val="a5"/>
    </w:pPr>
    <w:sdt>
      <w:sdtPr>
        <w:rPr>
          <w:rFonts w:hint="eastAsia"/>
        </w:rPr>
        <w:alias w:val="关键词"/>
        <w:tag w:val=""/>
        <w:id w:val="835662237"/>
        <w:placeholder>
          <w:docPart w:val="52AB85C31CA349A18992CC4727BA7A9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A090B">
          <w:rPr>
            <w:rFonts w:hint="eastAsia"/>
          </w:rPr>
          <w:t>日志设计说明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9F2"/>
    <w:multiLevelType w:val="hybridMultilevel"/>
    <w:tmpl w:val="C088C990"/>
    <w:lvl w:ilvl="0" w:tplc="6CE86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33457"/>
    <w:multiLevelType w:val="hybridMultilevel"/>
    <w:tmpl w:val="44C6F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A4F6C"/>
    <w:multiLevelType w:val="hybridMultilevel"/>
    <w:tmpl w:val="C188F500"/>
    <w:lvl w:ilvl="0" w:tplc="50F4F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93DD0"/>
    <w:multiLevelType w:val="hybridMultilevel"/>
    <w:tmpl w:val="2924D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61A30"/>
    <w:multiLevelType w:val="hybridMultilevel"/>
    <w:tmpl w:val="BD807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80E5E"/>
    <w:multiLevelType w:val="multilevel"/>
    <w:tmpl w:val="F790E4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0421DD"/>
    <w:multiLevelType w:val="hybridMultilevel"/>
    <w:tmpl w:val="99F289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CF"/>
    <w:rsid w:val="00001232"/>
    <w:rsid w:val="000055E2"/>
    <w:rsid w:val="000117ED"/>
    <w:rsid w:val="00011B02"/>
    <w:rsid w:val="000130C4"/>
    <w:rsid w:val="000153A3"/>
    <w:rsid w:val="00015C45"/>
    <w:rsid w:val="00016D5A"/>
    <w:rsid w:val="00021976"/>
    <w:rsid w:val="00021BCE"/>
    <w:rsid w:val="000233BA"/>
    <w:rsid w:val="0003229C"/>
    <w:rsid w:val="00036F46"/>
    <w:rsid w:val="00043696"/>
    <w:rsid w:val="00053EBB"/>
    <w:rsid w:val="000608F2"/>
    <w:rsid w:val="00066F5A"/>
    <w:rsid w:val="0006739D"/>
    <w:rsid w:val="000673C2"/>
    <w:rsid w:val="00092118"/>
    <w:rsid w:val="0009507A"/>
    <w:rsid w:val="000A29CE"/>
    <w:rsid w:val="000A57D5"/>
    <w:rsid w:val="000B494A"/>
    <w:rsid w:val="000B6972"/>
    <w:rsid w:val="000B757D"/>
    <w:rsid w:val="000C1032"/>
    <w:rsid w:val="000D17CB"/>
    <w:rsid w:val="000E276E"/>
    <w:rsid w:val="000E536C"/>
    <w:rsid w:val="000F48EB"/>
    <w:rsid w:val="00103458"/>
    <w:rsid w:val="001047CB"/>
    <w:rsid w:val="00106472"/>
    <w:rsid w:val="00106DEA"/>
    <w:rsid w:val="00110757"/>
    <w:rsid w:val="00113B38"/>
    <w:rsid w:val="00123DCC"/>
    <w:rsid w:val="0012556A"/>
    <w:rsid w:val="001322B0"/>
    <w:rsid w:val="001338C3"/>
    <w:rsid w:val="001409A1"/>
    <w:rsid w:val="00140B0B"/>
    <w:rsid w:val="00143DBC"/>
    <w:rsid w:val="00144B8D"/>
    <w:rsid w:val="001502F1"/>
    <w:rsid w:val="00151E1D"/>
    <w:rsid w:val="00152099"/>
    <w:rsid w:val="00152494"/>
    <w:rsid w:val="00152C99"/>
    <w:rsid w:val="001531EB"/>
    <w:rsid w:val="001609D1"/>
    <w:rsid w:val="00164CEC"/>
    <w:rsid w:val="0016570D"/>
    <w:rsid w:val="001719C6"/>
    <w:rsid w:val="00174301"/>
    <w:rsid w:val="00174545"/>
    <w:rsid w:val="00184943"/>
    <w:rsid w:val="00190542"/>
    <w:rsid w:val="00196C93"/>
    <w:rsid w:val="001A2990"/>
    <w:rsid w:val="001A3684"/>
    <w:rsid w:val="001A7605"/>
    <w:rsid w:val="001A7D87"/>
    <w:rsid w:val="001C0510"/>
    <w:rsid w:val="001C3475"/>
    <w:rsid w:val="001C4A1E"/>
    <w:rsid w:val="001C4F62"/>
    <w:rsid w:val="001D45D7"/>
    <w:rsid w:val="001D73FF"/>
    <w:rsid w:val="001D7DD5"/>
    <w:rsid w:val="001E06DE"/>
    <w:rsid w:val="001E3040"/>
    <w:rsid w:val="001E4EB1"/>
    <w:rsid w:val="001E4EE1"/>
    <w:rsid w:val="001E6BCB"/>
    <w:rsid w:val="001F12B6"/>
    <w:rsid w:val="001F2387"/>
    <w:rsid w:val="001F7F06"/>
    <w:rsid w:val="00203F99"/>
    <w:rsid w:val="00212131"/>
    <w:rsid w:val="002142EB"/>
    <w:rsid w:val="00225E20"/>
    <w:rsid w:val="002270C6"/>
    <w:rsid w:val="00231D44"/>
    <w:rsid w:val="002348F7"/>
    <w:rsid w:val="00236597"/>
    <w:rsid w:val="00241F91"/>
    <w:rsid w:val="002430EF"/>
    <w:rsid w:val="002522C5"/>
    <w:rsid w:val="002603C6"/>
    <w:rsid w:val="00260715"/>
    <w:rsid w:val="00267001"/>
    <w:rsid w:val="00267A8A"/>
    <w:rsid w:val="00281E0D"/>
    <w:rsid w:val="00285995"/>
    <w:rsid w:val="00285AF3"/>
    <w:rsid w:val="00287CC1"/>
    <w:rsid w:val="00293669"/>
    <w:rsid w:val="00293A1F"/>
    <w:rsid w:val="002A1518"/>
    <w:rsid w:val="002A747A"/>
    <w:rsid w:val="002B1144"/>
    <w:rsid w:val="002B3215"/>
    <w:rsid w:val="002B37E8"/>
    <w:rsid w:val="002C5409"/>
    <w:rsid w:val="002D2B24"/>
    <w:rsid w:val="002E13EB"/>
    <w:rsid w:val="002F130C"/>
    <w:rsid w:val="002F6890"/>
    <w:rsid w:val="00304123"/>
    <w:rsid w:val="00306272"/>
    <w:rsid w:val="0030691D"/>
    <w:rsid w:val="003100EA"/>
    <w:rsid w:val="00312612"/>
    <w:rsid w:val="00312641"/>
    <w:rsid w:val="00324A2B"/>
    <w:rsid w:val="00331DEA"/>
    <w:rsid w:val="003359CB"/>
    <w:rsid w:val="00344BB1"/>
    <w:rsid w:val="00351DEC"/>
    <w:rsid w:val="00352170"/>
    <w:rsid w:val="00360BBD"/>
    <w:rsid w:val="00366E46"/>
    <w:rsid w:val="003734E7"/>
    <w:rsid w:val="003741AE"/>
    <w:rsid w:val="003763D5"/>
    <w:rsid w:val="003856B3"/>
    <w:rsid w:val="00392923"/>
    <w:rsid w:val="00393EA9"/>
    <w:rsid w:val="00397233"/>
    <w:rsid w:val="003A2919"/>
    <w:rsid w:val="003A5CB4"/>
    <w:rsid w:val="003B11BE"/>
    <w:rsid w:val="003B13E4"/>
    <w:rsid w:val="003B32CE"/>
    <w:rsid w:val="003B6A08"/>
    <w:rsid w:val="003C04C7"/>
    <w:rsid w:val="003C13D4"/>
    <w:rsid w:val="003C2B0E"/>
    <w:rsid w:val="003C4B34"/>
    <w:rsid w:val="003D5424"/>
    <w:rsid w:val="003E5FF0"/>
    <w:rsid w:val="003F1C46"/>
    <w:rsid w:val="003F3B2B"/>
    <w:rsid w:val="003F4300"/>
    <w:rsid w:val="003F4EFA"/>
    <w:rsid w:val="003F6AD7"/>
    <w:rsid w:val="00400C60"/>
    <w:rsid w:val="00402B5A"/>
    <w:rsid w:val="00402DD0"/>
    <w:rsid w:val="0042337F"/>
    <w:rsid w:val="00433DE7"/>
    <w:rsid w:val="00437374"/>
    <w:rsid w:val="0043796E"/>
    <w:rsid w:val="00443424"/>
    <w:rsid w:val="00445BEF"/>
    <w:rsid w:val="00447FE7"/>
    <w:rsid w:val="0045385A"/>
    <w:rsid w:val="00460475"/>
    <w:rsid w:val="00473A1C"/>
    <w:rsid w:val="00477E71"/>
    <w:rsid w:val="0048524F"/>
    <w:rsid w:val="00491B24"/>
    <w:rsid w:val="00494607"/>
    <w:rsid w:val="004973F9"/>
    <w:rsid w:val="004A3390"/>
    <w:rsid w:val="004A6F0B"/>
    <w:rsid w:val="004B04B6"/>
    <w:rsid w:val="004B175D"/>
    <w:rsid w:val="004B32ED"/>
    <w:rsid w:val="004B370F"/>
    <w:rsid w:val="004B5074"/>
    <w:rsid w:val="004C222D"/>
    <w:rsid w:val="004D0DA7"/>
    <w:rsid w:val="004D0E9E"/>
    <w:rsid w:val="004D0F16"/>
    <w:rsid w:val="004D34AC"/>
    <w:rsid w:val="004E1324"/>
    <w:rsid w:val="004E2F3F"/>
    <w:rsid w:val="004F0339"/>
    <w:rsid w:val="004F2116"/>
    <w:rsid w:val="004F5210"/>
    <w:rsid w:val="004F709A"/>
    <w:rsid w:val="0050468D"/>
    <w:rsid w:val="005052BB"/>
    <w:rsid w:val="0050750F"/>
    <w:rsid w:val="005111D7"/>
    <w:rsid w:val="00512E14"/>
    <w:rsid w:val="00514916"/>
    <w:rsid w:val="00520B45"/>
    <w:rsid w:val="00522BD5"/>
    <w:rsid w:val="00523833"/>
    <w:rsid w:val="00533116"/>
    <w:rsid w:val="00535DFF"/>
    <w:rsid w:val="00543E1F"/>
    <w:rsid w:val="00554CC2"/>
    <w:rsid w:val="00565311"/>
    <w:rsid w:val="005662DA"/>
    <w:rsid w:val="0056709B"/>
    <w:rsid w:val="00570A53"/>
    <w:rsid w:val="005716B5"/>
    <w:rsid w:val="00572E71"/>
    <w:rsid w:val="0057549E"/>
    <w:rsid w:val="0057762C"/>
    <w:rsid w:val="005803DD"/>
    <w:rsid w:val="00595C2B"/>
    <w:rsid w:val="00595DA9"/>
    <w:rsid w:val="00596DAA"/>
    <w:rsid w:val="005A090B"/>
    <w:rsid w:val="005A2EF3"/>
    <w:rsid w:val="005A4781"/>
    <w:rsid w:val="005A4E82"/>
    <w:rsid w:val="005A7704"/>
    <w:rsid w:val="005A7AC3"/>
    <w:rsid w:val="005B026E"/>
    <w:rsid w:val="005B1FBC"/>
    <w:rsid w:val="005B39F9"/>
    <w:rsid w:val="005C5F32"/>
    <w:rsid w:val="005C63C5"/>
    <w:rsid w:val="005E0372"/>
    <w:rsid w:val="005E0525"/>
    <w:rsid w:val="005E20AA"/>
    <w:rsid w:val="005E2BEB"/>
    <w:rsid w:val="005E3069"/>
    <w:rsid w:val="005E3188"/>
    <w:rsid w:val="005E50B3"/>
    <w:rsid w:val="005F042D"/>
    <w:rsid w:val="005F37A6"/>
    <w:rsid w:val="005F4A30"/>
    <w:rsid w:val="005F520E"/>
    <w:rsid w:val="005F5A44"/>
    <w:rsid w:val="005F6C21"/>
    <w:rsid w:val="006032BD"/>
    <w:rsid w:val="00603BF1"/>
    <w:rsid w:val="00605658"/>
    <w:rsid w:val="00624470"/>
    <w:rsid w:val="0062774D"/>
    <w:rsid w:val="00630AC4"/>
    <w:rsid w:val="0063357B"/>
    <w:rsid w:val="006359E1"/>
    <w:rsid w:val="006366DA"/>
    <w:rsid w:val="006541F8"/>
    <w:rsid w:val="00655090"/>
    <w:rsid w:val="00662E26"/>
    <w:rsid w:val="00662E9B"/>
    <w:rsid w:val="00664590"/>
    <w:rsid w:val="00664827"/>
    <w:rsid w:val="00666203"/>
    <w:rsid w:val="00666762"/>
    <w:rsid w:val="0066780D"/>
    <w:rsid w:val="006714F8"/>
    <w:rsid w:val="00672005"/>
    <w:rsid w:val="00674AA5"/>
    <w:rsid w:val="00676DC0"/>
    <w:rsid w:val="006800E3"/>
    <w:rsid w:val="00680BA3"/>
    <w:rsid w:val="00680C97"/>
    <w:rsid w:val="006838CE"/>
    <w:rsid w:val="00686BA6"/>
    <w:rsid w:val="00690E86"/>
    <w:rsid w:val="00693C23"/>
    <w:rsid w:val="006960A1"/>
    <w:rsid w:val="006A22C9"/>
    <w:rsid w:val="006A23A0"/>
    <w:rsid w:val="006A29B7"/>
    <w:rsid w:val="006A317B"/>
    <w:rsid w:val="006A4532"/>
    <w:rsid w:val="006B5213"/>
    <w:rsid w:val="006B56FC"/>
    <w:rsid w:val="006B5EA4"/>
    <w:rsid w:val="006B67F7"/>
    <w:rsid w:val="006C16C8"/>
    <w:rsid w:val="006C4995"/>
    <w:rsid w:val="006F0993"/>
    <w:rsid w:val="006F44B4"/>
    <w:rsid w:val="006F474E"/>
    <w:rsid w:val="006F4E6F"/>
    <w:rsid w:val="006F6187"/>
    <w:rsid w:val="00700D7E"/>
    <w:rsid w:val="007019CF"/>
    <w:rsid w:val="0070373B"/>
    <w:rsid w:val="007046D4"/>
    <w:rsid w:val="00707C1E"/>
    <w:rsid w:val="00712313"/>
    <w:rsid w:val="00721F1D"/>
    <w:rsid w:val="00723DF6"/>
    <w:rsid w:val="00724A0E"/>
    <w:rsid w:val="00724CE9"/>
    <w:rsid w:val="00726574"/>
    <w:rsid w:val="00726B2E"/>
    <w:rsid w:val="007273F7"/>
    <w:rsid w:val="00727713"/>
    <w:rsid w:val="0073123B"/>
    <w:rsid w:val="00731C8E"/>
    <w:rsid w:val="007339B7"/>
    <w:rsid w:val="00735680"/>
    <w:rsid w:val="00741305"/>
    <w:rsid w:val="00741BEE"/>
    <w:rsid w:val="00745FE3"/>
    <w:rsid w:val="00746A5F"/>
    <w:rsid w:val="0074728C"/>
    <w:rsid w:val="0075114D"/>
    <w:rsid w:val="00753355"/>
    <w:rsid w:val="00762479"/>
    <w:rsid w:val="00762F4F"/>
    <w:rsid w:val="007709D7"/>
    <w:rsid w:val="00770D5B"/>
    <w:rsid w:val="007764FD"/>
    <w:rsid w:val="007766C3"/>
    <w:rsid w:val="00780C00"/>
    <w:rsid w:val="007857D0"/>
    <w:rsid w:val="00786277"/>
    <w:rsid w:val="007914F8"/>
    <w:rsid w:val="0079316A"/>
    <w:rsid w:val="007A3E4B"/>
    <w:rsid w:val="007B077A"/>
    <w:rsid w:val="007B3120"/>
    <w:rsid w:val="007B453C"/>
    <w:rsid w:val="007B5C72"/>
    <w:rsid w:val="007B767D"/>
    <w:rsid w:val="007C6F7E"/>
    <w:rsid w:val="007E2A5A"/>
    <w:rsid w:val="007E49F1"/>
    <w:rsid w:val="007E50FC"/>
    <w:rsid w:val="007E526F"/>
    <w:rsid w:val="007E79DE"/>
    <w:rsid w:val="007F18B6"/>
    <w:rsid w:val="007F3BE7"/>
    <w:rsid w:val="007F451B"/>
    <w:rsid w:val="007F4B3A"/>
    <w:rsid w:val="007F6493"/>
    <w:rsid w:val="007F660D"/>
    <w:rsid w:val="00802596"/>
    <w:rsid w:val="00803AC3"/>
    <w:rsid w:val="00806AC6"/>
    <w:rsid w:val="00807DD5"/>
    <w:rsid w:val="00812CC9"/>
    <w:rsid w:val="00815A21"/>
    <w:rsid w:val="00821898"/>
    <w:rsid w:val="008219CD"/>
    <w:rsid w:val="0082515A"/>
    <w:rsid w:val="00830FE1"/>
    <w:rsid w:val="00835476"/>
    <w:rsid w:val="00842259"/>
    <w:rsid w:val="0084441A"/>
    <w:rsid w:val="00844F3A"/>
    <w:rsid w:val="0084666F"/>
    <w:rsid w:val="00860DD0"/>
    <w:rsid w:val="00862B89"/>
    <w:rsid w:val="00870C98"/>
    <w:rsid w:val="008713E1"/>
    <w:rsid w:val="008721A8"/>
    <w:rsid w:val="00872CA5"/>
    <w:rsid w:val="00880251"/>
    <w:rsid w:val="008806D8"/>
    <w:rsid w:val="0088107A"/>
    <w:rsid w:val="00886222"/>
    <w:rsid w:val="00890662"/>
    <w:rsid w:val="008A1A8C"/>
    <w:rsid w:val="008A1ACF"/>
    <w:rsid w:val="008A3103"/>
    <w:rsid w:val="008A319B"/>
    <w:rsid w:val="008B191E"/>
    <w:rsid w:val="008B5DDD"/>
    <w:rsid w:val="008C2476"/>
    <w:rsid w:val="008C3E3F"/>
    <w:rsid w:val="008C50D4"/>
    <w:rsid w:val="008C61FD"/>
    <w:rsid w:val="008C65AD"/>
    <w:rsid w:val="008C70E0"/>
    <w:rsid w:val="008C7C15"/>
    <w:rsid w:val="008C7EE6"/>
    <w:rsid w:val="008C7EE7"/>
    <w:rsid w:val="008E0B6A"/>
    <w:rsid w:val="008E29E6"/>
    <w:rsid w:val="008E31C6"/>
    <w:rsid w:val="008E3C12"/>
    <w:rsid w:val="008F225A"/>
    <w:rsid w:val="009029B8"/>
    <w:rsid w:val="00902E11"/>
    <w:rsid w:val="0091613C"/>
    <w:rsid w:val="009178EA"/>
    <w:rsid w:val="009233B1"/>
    <w:rsid w:val="00924304"/>
    <w:rsid w:val="009258B0"/>
    <w:rsid w:val="00927EAC"/>
    <w:rsid w:val="00930CD4"/>
    <w:rsid w:val="009322FF"/>
    <w:rsid w:val="009324D3"/>
    <w:rsid w:val="00933A3C"/>
    <w:rsid w:val="0093631A"/>
    <w:rsid w:val="00941F9B"/>
    <w:rsid w:val="00942B18"/>
    <w:rsid w:val="00943778"/>
    <w:rsid w:val="00945CDB"/>
    <w:rsid w:val="00947C7E"/>
    <w:rsid w:val="00950E13"/>
    <w:rsid w:val="00951917"/>
    <w:rsid w:val="00953938"/>
    <w:rsid w:val="009545C1"/>
    <w:rsid w:val="009620E0"/>
    <w:rsid w:val="009671FC"/>
    <w:rsid w:val="00972C2D"/>
    <w:rsid w:val="00975330"/>
    <w:rsid w:val="00977C79"/>
    <w:rsid w:val="009814B7"/>
    <w:rsid w:val="00981C7E"/>
    <w:rsid w:val="009879C0"/>
    <w:rsid w:val="009940B5"/>
    <w:rsid w:val="00995F55"/>
    <w:rsid w:val="009A6CF8"/>
    <w:rsid w:val="009A7CDC"/>
    <w:rsid w:val="009B1D05"/>
    <w:rsid w:val="009B4501"/>
    <w:rsid w:val="009B6793"/>
    <w:rsid w:val="009D2FC1"/>
    <w:rsid w:val="009D66AE"/>
    <w:rsid w:val="009D7DFD"/>
    <w:rsid w:val="009E3FAC"/>
    <w:rsid w:val="009F2D09"/>
    <w:rsid w:val="009F4ACA"/>
    <w:rsid w:val="00A07AE6"/>
    <w:rsid w:val="00A12E48"/>
    <w:rsid w:val="00A150E3"/>
    <w:rsid w:val="00A16D6E"/>
    <w:rsid w:val="00A30723"/>
    <w:rsid w:val="00A31172"/>
    <w:rsid w:val="00A31862"/>
    <w:rsid w:val="00A31996"/>
    <w:rsid w:val="00A3237E"/>
    <w:rsid w:val="00A33028"/>
    <w:rsid w:val="00A338EA"/>
    <w:rsid w:val="00A34FBE"/>
    <w:rsid w:val="00A365F5"/>
    <w:rsid w:val="00A409CE"/>
    <w:rsid w:val="00A40BC7"/>
    <w:rsid w:val="00A41A05"/>
    <w:rsid w:val="00A43292"/>
    <w:rsid w:val="00A436A0"/>
    <w:rsid w:val="00A44C3B"/>
    <w:rsid w:val="00A50699"/>
    <w:rsid w:val="00A53027"/>
    <w:rsid w:val="00A54F5D"/>
    <w:rsid w:val="00A603B9"/>
    <w:rsid w:val="00A6367A"/>
    <w:rsid w:val="00A64F1D"/>
    <w:rsid w:val="00A67996"/>
    <w:rsid w:val="00A67A3A"/>
    <w:rsid w:val="00A86F2F"/>
    <w:rsid w:val="00A90252"/>
    <w:rsid w:val="00AA2071"/>
    <w:rsid w:val="00AA49D7"/>
    <w:rsid w:val="00AA62DF"/>
    <w:rsid w:val="00AB6230"/>
    <w:rsid w:val="00AC12FC"/>
    <w:rsid w:val="00AD13B8"/>
    <w:rsid w:val="00AD1501"/>
    <w:rsid w:val="00AD25F0"/>
    <w:rsid w:val="00AD7487"/>
    <w:rsid w:val="00AE36A9"/>
    <w:rsid w:val="00AE77B0"/>
    <w:rsid w:val="00AE7C8C"/>
    <w:rsid w:val="00AF3025"/>
    <w:rsid w:val="00AF69C5"/>
    <w:rsid w:val="00B036D7"/>
    <w:rsid w:val="00B07471"/>
    <w:rsid w:val="00B102F3"/>
    <w:rsid w:val="00B10BEC"/>
    <w:rsid w:val="00B22870"/>
    <w:rsid w:val="00B25D71"/>
    <w:rsid w:val="00B34EB9"/>
    <w:rsid w:val="00B47D37"/>
    <w:rsid w:val="00B66BA6"/>
    <w:rsid w:val="00B94292"/>
    <w:rsid w:val="00B94EE2"/>
    <w:rsid w:val="00B97225"/>
    <w:rsid w:val="00BA0059"/>
    <w:rsid w:val="00BA2041"/>
    <w:rsid w:val="00BA6CCE"/>
    <w:rsid w:val="00BA6F7B"/>
    <w:rsid w:val="00BC10F8"/>
    <w:rsid w:val="00BD4AC2"/>
    <w:rsid w:val="00BD53A3"/>
    <w:rsid w:val="00BE6233"/>
    <w:rsid w:val="00BE6F64"/>
    <w:rsid w:val="00BE7850"/>
    <w:rsid w:val="00BF5C74"/>
    <w:rsid w:val="00C1117A"/>
    <w:rsid w:val="00C12E22"/>
    <w:rsid w:val="00C14E20"/>
    <w:rsid w:val="00C160CE"/>
    <w:rsid w:val="00C20AF1"/>
    <w:rsid w:val="00C2487E"/>
    <w:rsid w:val="00C3419F"/>
    <w:rsid w:val="00C428FF"/>
    <w:rsid w:val="00C4347D"/>
    <w:rsid w:val="00C440D3"/>
    <w:rsid w:val="00C44CB5"/>
    <w:rsid w:val="00C47C43"/>
    <w:rsid w:val="00C52650"/>
    <w:rsid w:val="00C556BF"/>
    <w:rsid w:val="00C612FD"/>
    <w:rsid w:val="00C62181"/>
    <w:rsid w:val="00C679A9"/>
    <w:rsid w:val="00C67B08"/>
    <w:rsid w:val="00C7468D"/>
    <w:rsid w:val="00C81A45"/>
    <w:rsid w:val="00C84491"/>
    <w:rsid w:val="00C877DB"/>
    <w:rsid w:val="00C91CEC"/>
    <w:rsid w:val="00C953C3"/>
    <w:rsid w:val="00C975CE"/>
    <w:rsid w:val="00CB50B7"/>
    <w:rsid w:val="00CC1000"/>
    <w:rsid w:val="00CD1E87"/>
    <w:rsid w:val="00CD5F37"/>
    <w:rsid w:val="00CD6886"/>
    <w:rsid w:val="00CD6A2A"/>
    <w:rsid w:val="00CD6CE8"/>
    <w:rsid w:val="00CE0BB0"/>
    <w:rsid w:val="00CE22A7"/>
    <w:rsid w:val="00CE40EB"/>
    <w:rsid w:val="00CE45D4"/>
    <w:rsid w:val="00CE5898"/>
    <w:rsid w:val="00CE6A8B"/>
    <w:rsid w:val="00CF2B9B"/>
    <w:rsid w:val="00CF68B0"/>
    <w:rsid w:val="00D04B42"/>
    <w:rsid w:val="00D10F5C"/>
    <w:rsid w:val="00D13045"/>
    <w:rsid w:val="00D16B58"/>
    <w:rsid w:val="00D2374B"/>
    <w:rsid w:val="00D23ED8"/>
    <w:rsid w:val="00D30ECF"/>
    <w:rsid w:val="00D354AF"/>
    <w:rsid w:val="00D378C1"/>
    <w:rsid w:val="00D418D4"/>
    <w:rsid w:val="00D4630D"/>
    <w:rsid w:val="00D610F2"/>
    <w:rsid w:val="00D61B3A"/>
    <w:rsid w:val="00D6365C"/>
    <w:rsid w:val="00D73EA5"/>
    <w:rsid w:val="00D774B8"/>
    <w:rsid w:val="00D835EE"/>
    <w:rsid w:val="00D875AE"/>
    <w:rsid w:val="00D87D29"/>
    <w:rsid w:val="00D87FB6"/>
    <w:rsid w:val="00D95613"/>
    <w:rsid w:val="00D95F03"/>
    <w:rsid w:val="00D967D0"/>
    <w:rsid w:val="00DA7364"/>
    <w:rsid w:val="00DB445A"/>
    <w:rsid w:val="00DB4838"/>
    <w:rsid w:val="00DB618F"/>
    <w:rsid w:val="00DC136B"/>
    <w:rsid w:val="00DC71AD"/>
    <w:rsid w:val="00DD1900"/>
    <w:rsid w:val="00DD2F90"/>
    <w:rsid w:val="00DD61DE"/>
    <w:rsid w:val="00DE1D8B"/>
    <w:rsid w:val="00DE3F4C"/>
    <w:rsid w:val="00DE681B"/>
    <w:rsid w:val="00DF0C28"/>
    <w:rsid w:val="00DF0F1D"/>
    <w:rsid w:val="00DF3EFD"/>
    <w:rsid w:val="00DF44C9"/>
    <w:rsid w:val="00DF4DC2"/>
    <w:rsid w:val="00DF681E"/>
    <w:rsid w:val="00DF6E07"/>
    <w:rsid w:val="00E1711F"/>
    <w:rsid w:val="00E17C4D"/>
    <w:rsid w:val="00E21B42"/>
    <w:rsid w:val="00E31E6A"/>
    <w:rsid w:val="00E36673"/>
    <w:rsid w:val="00E4469C"/>
    <w:rsid w:val="00E44F5D"/>
    <w:rsid w:val="00E45742"/>
    <w:rsid w:val="00E462DE"/>
    <w:rsid w:val="00E55CD3"/>
    <w:rsid w:val="00E570FF"/>
    <w:rsid w:val="00E70591"/>
    <w:rsid w:val="00E709FD"/>
    <w:rsid w:val="00E80124"/>
    <w:rsid w:val="00E8105C"/>
    <w:rsid w:val="00E81886"/>
    <w:rsid w:val="00E856C0"/>
    <w:rsid w:val="00E96906"/>
    <w:rsid w:val="00E97A1B"/>
    <w:rsid w:val="00EA068D"/>
    <w:rsid w:val="00EA0DC7"/>
    <w:rsid w:val="00EA272B"/>
    <w:rsid w:val="00EA39D5"/>
    <w:rsid w:val="00EA46DC"/>
    <w:rsid w:val="00EA5650"/>
    <w:rsid w:val="00EA6AF8"/>
    <w:rsid w:val="00EC039B"/>
    <w:rsid w:val="00EC146A"/>
    <w:rsid w:val="00EC2A65"/>
    <w:rsid w:val="00EC4B07"/>
    <w:rsid w:val="00ED050B"/>
    <w:rsid w:val="00ED6A54"/>
    <w:rsid w:val="00ED7B12"/>
    <w:rsid w:val="00EE14A0"/>
    <w:rsid w:val="00EE417C"/>
    <w:rsid w:val="00EE4947"/>
    <w:rsid w:val="00EF552D"/>
    <w:rsid w:val="00EF77BE"/>
    <w:rsid w:val="00EF793F"/>
    <w:rsid w:val="00EF7AFA"/>
    <w:rsid w:val="00F00386"/>
    <w:rsid w:val="00F059B3"/>
    <w:rsid w:val="00F103D8"/>
    <w:rsid w:val="00F13A7D"/>
    <w:rsid w:val="00F1635A"/>
    <w:rsid w:val="00F2496E"/>
    <w:rsid w:val="00F2699E"/>
    <w:rsid w:val="00F270C0"/>
    <w:rsid w:val="00F27611"/>
    <w:rsid w:val="00F44F4A"/>
    <w:rsid w:val="00F51225"/>
    <w:rsid w:val="00F53D97"/>
    <w:rsid w:val="00F55020"/>
    <w:rsid w:val="00F61540"/>
    <w:rsid w:val="00F663A0"/>
    <w:rsid w:val="00F70AB3"/>
    <w:rsid w:val="00F7153F"/>
    <w:rsid w:val="00F75C87"/>
    <w:rsid w:val="00F8199A"/>
    <w:rsid w:val="00F9161A"/>
    <w:rsid w:val="00F9467F"/>
    <w:rsid w:val="00F95666"/>
    <w:rsid w:val="00FA0C61"/>
    <w:rsid w:val="00FA3FDA"/>
    <w:rsid w:val="00FB6D7C"/>
    <w:rsid w:val="00FC748D"/>
    <w:rsid w:val="00FD0010"/>
    <w:rsid w:val="00FE271E"/>
    <w:rsid w:val="00FE5303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38CDD"/>
  <w15:chartTrackingRefBased/>
  <w15:docId w15:val="{314B2DB3-89B0-4198-B976-FA72FEF2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61A"/>
    <w:pPr>
      <w:widowControl w:val="0"/>
      <w:spacing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AF3"/>
    <w:pPr>
      <w:keepNext/>
      <w:keepLines/>
      <w:numPr>
        <w:numId w:val="1"/>
      </w:numPr>
      <w:spacing w:beforeLines="100" w:before="10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AF3"/>
    <w:pPr>
      <w:keepNext/>
      <w:keepLines/>
      <w:numPr>
        <w:ilvl w:val="1"/>
        <w:numId w:val="1"/>
      </w:numPr>
      <w:spacing w:beforeLines="50" w:before="50" w:line="415" w:lineRule="auto"/>
      <w:ind w:left="578" w:hanging="578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62C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62C"/>
    <w:pPr>
      <w:keepNext/>
      <w:keepLines/>
      <w:numPr>
        <w:ilvl w:val="3"/>
        <w:numId w:val="1"/>
      </w:numPr>
      <w:spacing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762C"/>
    <w:pPr>
      <w:keepNext/>
      <w:keepLines/>
      <w:numPr>
        <w:ilvl w:val="4"/>
        <w:numId w:val="1"/>
      </w:numPr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762C"/>
    <w:pPr>
      <w:keepNext/>
      <w:keepLines/>
      <w:numPr>
        <w:ilvl w:val="5"/>
        <w:numId w:val="1"/>
      </w:numPr>
      <w:spacing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7762C"/>
    <w:pPr>
      <w:keepNext/>
      <w:keepLines/>
      <w:numPr>
        <w:ilvl w:val="6"/>
        <w:numId w:val="1"/>
      </w:numPr>
      <w:spacing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3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3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5CB4"/>
    <w:pPr>
      <w:spacing w:before="240" w:after="60"/>
      <w:jc w:val="center"/>
      <w:outlineLvl w:val="0"/>
    </w:pPr>
    <w:rPr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A5CB4"/>
    <w:rPr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85AF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85AF3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6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62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76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7762C"/>
    <w:rPr>
      <w:b/>
      <w:bCs/>
    </w:rPr>
  </w:style>
  <w:style w:type="character" w:customStyle="1" w:styleId="70">
    <w:name w:val="标题 7 字符"/>
    <w:basedOn w:val="a0"/>
    <w:link w:val="7"/>
    <w:uiPriority w:val="9"/>
    <w:rsid w:val="0057762C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2E13EB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2E13EB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5A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5AF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33A3C"/>
    <w:rPr>
      <w:color w:val="808080"/>
    </w:rPr>
  </w:style>
  <w:style w:type="table" w:styleId="aa">
    <w:name w:val="Table Grid"/>
    <w:basedOn w:val="a1"/>
    <w:uiPriority w:val="39"/>
    <w:rsid w:val="0054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123DCC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E36A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E36A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E36A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E36A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E36A9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E36A9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E36A9"/>
    <w:rPr>
      <w:sz w:val="18"/>
      <w:szCs w:val="18"/>
    </w:rPr>
  </w:style>
  <w:style w:type="paragraph" w:styleId="af3">
    <w:name w:val="List Paragraph"/>
    <w:basedOn w:val="a"/>
    <w:uiPriority w:val="34"/>
    <w:qFormat/>
    <w:rsid w:val="001A7605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m\Documents\&#33258;&#23450;&#20041;%20Office%20&#27169;&#26495;\&#25216;&#26415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AB85C31CA349A18992CC4727BA7A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AE9DB4-2B0C-4146-BBFB-E5EF0FFB7F6C}"/>
      </w:docPartPr>
      <w:docPartBody>
        <w:p w:rsidR="00DD0770" w:rsidRDefault="00D7025D">
          <w:r w:rsidRPr="00FC6B81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5D"/>
    <w:rsid w:val="000400BA"/>
    <w:rsid w:val="00061EEF"/>
    <w:rsid w:val="000837D3"/>
    <w:rsid w:val="00192060"/>
    <w:rsid w:val="001E31DF"/>
    <w:rsid w:val="002D0293"/>
    <w:rsid w:val="00385B13"/>
    <w:rsid w:val="003C0607"/>
    <w:rsid w:val="0046736B"/>
    <w:rsid w:val="00495A05"/>
    <w:rsid w:val="004B39B9"/>
    <w:rsid w:val="004D78AA"/>
    <w:rsid w:val="00500871"/>
    <w:rsid w:val="00664A7D"/>
    <w:rsid w:val="00692225"/>
    <w:rsid w:val="006A3A43"/>
    <w:rsid w:val="006D4B61"/>
    <w:rsid w:val="00755DD4"/>
    <w:rsid w:val="008C36A6"/>
    <w:rsid w:val="009F71F5"/>
    <w:rsid w:val="00A77158"/>
    <w:rsid w:val="00C37318"/>
    <w:rsid w:val="00D7025D"/>
    <w:rsid w:val="00D9552D"/>
    <w:rsid w:val="00DD0770"/>
    <w:rsid w:val="00E15815"/>
    <w:rsid w:val="00F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5D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2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3CC0-3691-45F2-A93F-80E51907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技术文档.dotx</Template>
  <TotalTime>23</TotalTime>
  <Pages>4</Pages>
  <Words>198</Words>
  <Characters>1133</Characters>
  <Application>Microsoft Office Word</Application>
  <DocSecurity>0</DocSecurity>
  <Lines>9</Lines>
  <Paragraphs>2</Paragraphs>
  <ScaleCrop>false</ScaleCrop>
  <Company>北京创奇视界科技有限公司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肖路昊</dc:creator>
  <cp:keywords>日志设计说明</cp:keywords>
  <dc:description/>
  <cp:lastModifiedBy>chg</cp:lastModifiedBy>
  <cp:revision>31</cp:revision>
  <dcterms:created xsi:type="dcterms:W3CDTF">2020-03-23T08:47:00Z</dcterms:created>
  <dcterms:modified xsi:type="dcterms:W3CDTF">2020-03-23T09:11:00Z</dcterms:modified>
</cp:coreProperties>
</file>